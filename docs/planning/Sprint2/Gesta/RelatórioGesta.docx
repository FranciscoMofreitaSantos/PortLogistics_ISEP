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Porto de Thessaloniki</w:t>
      </w:r>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r w:rsidR="04984D71" w:rsidRPr="5D217DFA">
        <w:rPr>
          <w:rFonts w:asciiTheme="minorHAnsi" w:hAnsiTheme="minorHAnsi" w:cstheme="minorBidi"/>
          <w:b/>
          <w:bCs/>
          <w:sz w:val="24"/>
          <w:szCs w:val="24"/>
        </w:rPr>
        <w:t>MakeITSimple</w:t>
      </w:r>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Situado estrategicamente no Norte da Grécia, o porto de Thessaloniki</w:t>
      </w:r>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Thessaloniki.</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r w:rsidRPr="5BAF54ED">
        <w:rPr>
          <w:rFonts w:eastAsia="Calibri" w:cs="Calibri"/>
          <w:i/>
          <w:iCs/>
          <w:szCs w:val="22"/>
        </w:rPr>
        <w:t>Thessaloniki Port Authority S.A</w:t>
      </w:r>
      <w:r w:rsidRPr="5BAF54ED">
        <w:rPr>
          <w:rFonts w:eastAsia="Calibri" w:cs="Calibri"/>
          <w:szCs w:val="22"/>
        </w:rPr>
        <w:t xml:space="preserve">. (ThPA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Thessaloniki, a ThPA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r w:rsidRPr="4228CE0F">
        <w:rPr>
          <w:rFonts w:eastAsia="Calibri" w:cs="Calibri"/>
          <w:i/>
          <w:iCs/>
        </w:rPr>
        <w:t>Orient/East-Med</w:t>
      </w:r>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Thessaloniki e o MOMus – Centro Experimental de Arte, recebendo eventos internacionais de relevo, como o Festival de Cinema de Thessaloniki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O Porto de Thessaloniki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Sofia Dry Port</w:t>
      </w:r>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ThPA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r w:rsidRPr="4228CE0F">
        <w:rPr>
          <w:rFonts w:eastAsia="Calibri" w:cs="Calibri"/>
          <w:i/>
          <w:iCs/>
        </w:rPr>
        <w:t>South Europe Gateway Thessaloniki</w:t>
      </w:r>
      <w:r w:rsidRPr="4228CE0F">
        <w:rPr>
          <w:rFonts w:eastAsia="Calibri" w:cs="Calibri"/>
        </w:rPr>
        <w:t xml:space="preserve"> (SEGT) </w:t>
      </w:r>
      <w:r w:rsidRPr="4228CE0F">
        <w:rPr>
          <w:rFonts w:eastAsia="Calibri" w:cs="Calibri"/>
          <w:i/>
          <w:iCs/>
        </w:rPr>
        <w:t>Ltd</w:t>
      </w:r>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free float,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Hellenic Republic Asset Development Fund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Wikipedia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ThPA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ThPA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 xml:space="preserve">O organograma evidencia, assim, uma estrutura composta por quatro níveis formais: o órgão máximo de governação (Board of Directors),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ThPA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Ao analisar o organograma, constata-se que a estrutura concentra</w:t>
      </w:r>
      <w:r w:rsidR="00501A4F">
        <w:rPr>
          <w:szCs w:val="22"/>
        </w:rPr>
        <w:t>-se</w:t>
      </w:r>
      <w:r w:rsidRPr="002038D4">
        <w:rPr>
          <w:szCs w:val="22"/>
        </w:rPr>
        <w:t xml:space="preserve"> predominantemente nos níveis de direção e coordenação, representando divisões responsáveis pela gestão estratégica, administrativa e operacional das atividades portuárias. Divisões como a Operations Division ou a Container Terminal Division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Com base na análise estrutural realizada, identificam-se oportunidades de melhoria que podem reforçar a eficiência e a capacidade de adaptação do Porto de Thessaloniki (ThPA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ThPA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Em síntese, as propostas apresentadas visam tornar a estrutura da ThPA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“To provide an evolving, efficient and reliable intermodal network, which safeguards and upgrades the supply chain of our broader region, while actively contributing to the growth of our business partners, delivering value to all stakeholders and society, while promoting sustainability.To develop the connectivity of the Port of Thessaloniki and further expand ThPA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ThPA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A visão da ThPA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Princípios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“To develop the connectivity of the Port of Thessaloniki and further expand ThPA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Embora a formulação apresentada como “valores” repita parcialmente a missão, é possível inferir que os princípios orientadores da ThPA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r w:rsidRPr="00F37960">
              <w:rPr>
                <w:b/>
                <w:bCs/>
                <w:sz w:val="18"/>
                <w:szCs w:val="18"/>
              </w:rPr>
              <w:t xml:space="preserve">Value Chain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Forte concorrência externa proveniente de outros portos balcânicos (como o porto em desenvolvimento de Durrës,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(Porter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(Porter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(Value Chain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Evolução tecnológica em automação e sistemas portuários inteligentes (Port Community Systems),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Kavala e Alexandroupoli</w:t>
            </w:r>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 xml:space="preserve">A análise SWOT do Porto de Salónica (ThPA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(ThPA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Deal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(smart green port</w:t>
      </w:r>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Port Community System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r w:rsidRPr="006627B0">
        <w:rPr>
          <w:rFonts w:ascii="Calibri" w:hAnsi="Calibri" w:cs="Times , serif"/>
          <w:i/>
          <w:iCs/>
          <w:sz w:val="22"/>
        </w:rPr>
        <w:t>startups</w:t>
      </w:r>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cibersegurança</w:t>
      </w:r>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(smart green port)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r w:rsidRPr="008108C6">
        <w:t>Internal Control System</w:t>
      </w:r>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pPr>
        <w:numPr>
          <w:ilvl w:val="0"/>
          <w:numId w:val="4"/>
        </w:numPr>
      </w:pPr>
      <w:r w:rsidRPr="00A57B4B">
        <w:t>Garante uma avaliação independente do desempenho e dos riscos.</w:t>
      </w:r>
    </w:p>
    <w:p w14:paraId="373FCC69" w14:textId="77777777" w:rsidR="00A57B4B" w:rsidRPr="00A57B4B" w:rsidRDefault="00A57B4B">
      <w:pPr>
        <w:numPr>
          <w:ilvl w:val="0"/>
          <w:numId w:val="4"/>
        </w:numPr>
      </w:pPr>
      <w:r w:rsidRPr="00A57B4B">
        <w:t>Reforça a transparência e responsabilidade da gestão.</w:t>
      </w:r>
    </w:p>
    <w:p w14:paraId="2591A792" w14:textId="77777777" w:rsidR="00A57B4B" w:rsidRPr="00A57B4B" w:rsidRDefault="00A57B4B">
      <w:pPr>
        <w:numPr>
          <w:ilvl w:val="0"/>
          <w:numId w:val="4"/>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pPr>
        <w:numPr>
          <w:ilvl w:val="0"/>
          <w:numId w:val="5"/>
        </w:numPr>
      </w:pPr>
      <w:r w:rsidRPr="00A57B4B">
        <w:t>Pode tornar-se burocrático e demorado, se houver excesso de relatórios e verificações.</w:t>
      </w:r>
    </w:p>
    <w:p w14:paraId="1D570957" w14:textId="77777777" w:rsidR="00A57B4B" w:rsidRPr="00A57B4B" w:rsidRDefault="00A57B4B">
      <w:pPr>
        <w:numPr>
          <w:ilvl w:val="0"/>
          <w:numId w:val="5"/>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pPr>
        <w:numPr>
          <w:ilvl w:val="0"/>
          <w:numId w:val="6"/>
        </w:numPr>
      </w:pPr>
      <w:r w:rsidRPr="00A57B4B">
        <w:t>Integrar os resultados das auditorias em painéis digitais (dashboards) que facilitem o acompanhamento em tempo real.</w:t>
      </w:r>
    </w:p>
    <w:p w14:paraId="2B51D463" w14:textId="77777777" w:rsidR="00A57B4B" w:rsidRPr="00A57B4B" w:rsidRDefault="00A57B4B">
      <w:pPr>
        <w:numPr>
          <w:ilvl w:val="0"/>
          <w:numId w:val="6"/>
        </w:numPr>
      </w:pPr>
      <w:r w:rsidRPr="00A57B4B">
        <w:t>Utilizar ferramentas de análise de dados (data analytics)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Departamento de Planeamento e Controlo Orçamental (Budgeting &amp; Controlling)</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pPr>
        <w:numPr>
          <w:ilvl w:val="0"/>
          <w:numId w:val="7"/>
        </w:numPr>
      </w:pPr>
      <w:r w:rsidRPr="00A57B4B">
        <w:t>Facilita o planeamento e coordenação entre as várias divisões da empresa.</w:t>
      </w:r>
    </w:p>
    <w:p w14:paraId="4784362B" w14:textId="77777777" w:rsidR="00A57B4B" w:rsidRPr="00A57B4B" w:rsidRDefault="00A57B4B">
      <w:pPr>
        <w:numPr>
          <w:ilvl w:val="0"/>
          <w:numId w:val="7"/>
        </w:numPr>
      </w:pPr>
      <w:r w:rsidRPr="00A57B4B">
        <w:t>Permite a análise de desvios entre o planeado e o realizado, apoiando decisões corretivas.</w:t>
      </w:r>
    </w:p>
    <w:p w14:paraId="361EEC4F" w14:textId="77777777" w:rsidR="00A57B4B" w:rsidRPr="00A57B4B" w:rsidRDefault="00A57B4B">
      <w:pPr>
        <w:numPr>
          <w:ilvl w:val="0"/>
          <w:numId w:val="7"/>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pPr>
        <w:numPr>
          <w:ilvl w:val="0"/>
          <w:numId w:val="8"/>
        </w:numPr>
      </w:pPr>
      <w:r w:rsidRPr="00A57B4B">
        <w:t>O orçamento pode ser pouco flexível perante alterações de mercado.</w:t>
      </w:r>
    </w:p>
    <w:p w14:paraId="7CC1E29B" w14:textId="77777777" w:rsidR="00A57B4B" w:rsidRPr="00A57B4B" w:rsidRDefault="00A57B4B">
      <w:pPr>
        <w:numPr>
          <w:ilvl w:val="0"/>
          <w:numId w:val="8"/>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pPr>
        <w:numPr>
          <w:ilvl w:val="0"/>
          <w:numId w:val="9"/>
        </w:numPr>
      </w:pPr>
      <w:r w:rsidRPr="00A57B4B">
        <w:t>Implementar orçamentos dinâmicos ou rolling forecasts para maior flexibilidade.</w:t>
      </w:r>
    </w:p>
    <w:p w14:paraId="2D5CB2F0" w14:textId="0ED21242" w:rsidR="00A57B4B" w:rsidRDefault="00A57B4B">
      <w:pPr>
        <w:numPr>
          <w:ilvl w:val="0"/>
          <w:numId w:val="9"/>
        </w:numPr>
      </w:pPr>
      <w:r w:rsidRPr="00A57B4B">
        <w:t>Complementar os indicadores financeiros com indicadores não financeiros</w:t>
      </w:r>
      <w:r w:rsidR="00F200E1">
        <w:t>,</w:t>
      </w:r>
      <w:r w:rsidRPr="00A57B4B">
        <w:t xml:space="preserve"> criando uma visão mais equilibrada e alinhada com o conceito de Balanced Scorecard.</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pPr>
        <w:numPr>
          <w:ilvl w:val="0"/>
          <w:numId w:val="10"/>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pPr>
        <w:numPr>
          <w:ilvl w:val="0"/>
          <w:numId w:val="10"/>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Níveis de KPI – Thessaloniki Port Authority S.A.</w:t>
      </w:r>
    </w:p>
    <w:p w14:paraId="531D828C" w14:textId="77777777" w:rsidR="00D751F6" w:rsidRDefault="00D751F6" w:rsidP="00D751F6">
      <w:r w:rsidRPr="00D751F6">
        <w:t>A Thessaloniki Port Authority S.A. (ThPA) utiliza um conjunto estruturado de indicadores-chave de desempenho (Key Performance Indicators – KPI) para medir e acompanhar os resultados alcançados em diferentes níveis de gestão. Estes indicadores permitem avaliar a eficácia das operações e apoiar a tomada de decisão, assegurando o alinhamento entre a estratégia e a execução das atividades.</w:t>
      </w:r>
    </w:p>
    <w:p w14:paraId="49F0CE1E" w14:textId="77777777" w:rsidR="00D751F6" w:rsidRPr="00D751F6" w:rsidRDefault="00D751F6" w:rsidP="00D751F6"/>
    <w:p w14:paraId="2E2629F9" w14:textId="25C41EE1" w:rsidR="00D751F6" w:rsidRDefault="00D751F6" w:rsidP="00D751F6">
      <w:r w:rsidRPr="00D751F6">
        <w:t>No nível estratégico, a ThPA mede a rentabilidade global das suas operações através da margem de lucro líquido, indicador que expressa a capacidade da empresa em transformar as receitas em lucro após impostos. A administração utiliza este indicador para avaliar a sustentabilidade financeira e o sucesso das decisões de investimento, garantindo que a organização gera valor e mantém uma trajetória de crescimento consistente. Os resultados financeiros mais recentes evidenciam uma melhoria significativa das receitas e dos lucros, demonstrando a relevância deste KPI para a monitorização dos objetivos estratégicos da empresa.</w:t>
      </w:r>
      <w:sdt>
        <w:sdtPr>
          <w:id w:val="-230318135"/>
          <w:citation/>
        </w:sdtPr>
        <w:sdtContent>
          <w:r w:rsidR="002E2841">
            <w:fldChar w:fldCharType="begin"/>
          </w:r>
          <w:r w:rsidR="002E2841">
            <w:instrText xml:space="preserve">CITATION 2511 \p 6,7,9,11 \l 2070 </w:instrText>
          </w:r>
          <w:r w:rsidR="002E2841">
            <w:fldChar w:fldCharType="separate"/>
          </w:r>
          <w:r w:rsidR="002E2841">
            <w:rPr>
              <w:noProof/>
            </w:rPr>
            <w:t xml:space="preserve"> (financial, pp. 6,7,9,11)</w:t>
          </w:r>
          <w:r w:rsidR="002E2841">
            <w:fldChar w:fldCharType="end"/>
          </w:r>
        </w:sdtContent>
      </w:sdt>
    </w:p>
    <w:p w14:paraId="0A942702" w14:textId="77777777" w:rsidR="00D751F6" w:rsidRPr="00D751F6" w:rsidRDefault="00D751F6" w:rsidP="00D751F6"/>
    <w:p w14:paraId="09250BA1" w14:textId="03008718" w:rsidR="00D751F6" w:rsidRDefault="00D751F6" w:rsidP="00D751F6">
      <w:r w:rsidRPr="00D751F6">
        <w:t>No nível tático, a eficiência das operações portuárias é avaliada pelo tempo médio de permanência dos navios nos terminais. Este indicador mede o intervalo médio entre a atracação e a partida das embarcações, refletindo a capacidade de coordenação das equipas, a utilização das infraestruturas e a fluidez das operações de carga e descarga. A ThPA implementou um sistema digital integrado que permite acompanhar o movimento de navios e a ocupação dos cais em tempo real, otimizando o planeamento e os recursos disponíveis. A redução deste tempo médio está diretamente associada à produtividade e à satisfação dos clientes portuários, sendo, por isso, um indicador-chave a nível tático.</w:t>
      </w:r>
      <w:sdt>
        <w:sdtPr>
          <w:id w:val="935411567"/>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7E2196C" w14:textId="77777777" w:rsidR="00D751F6" w:rsidRPr="00D751F6" w:rsidRDefault="00D751F6" w:rsidP="00D751F6"/>
    <w:p w14:paraId="6D3BCE9E" w14:textId="18B8D979" w:rsidR="00D751F6" w:rsidRDefault="00D751F6" w:rsidP="00D751F6">
      <w:r w:rsidRPr="00D751F6">
        <w:lastRenderedPageBreak/>
        <w:t>No nível operacional, destaca-se a taxa de cumprimento do plano diário de operações, que mede a percentagem de tarefas concluídas dentro do prazo e conforme o planeamento de cada turno. Este KPI é acompanhado pelos supervisores de cais e pelas equipas operacionais, permitindo avaliar a execução das atividades e ajustar rapidamente a alocação de recursos. Um elevado grau de cumprimento indica eficiência e boa coordenação entre as equipas, enquanto valores baixos podem revelar constrangimentos de capacidade, falhas técnicas ou necessidades de manutenção.</w:t>
      </w:r>
      <w:sdt>
        <w:sdtPr>
          <w:id w:val="1244982823"/>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5D028E4" w14:textId="77777777" w:rsidR="00D751F6" w:rsidRPr="00D751F6" w:rsidRDefault="00D751F6" w:rsidP="00D751F6"/>
    <w:p w14:paraId="2A7266E8" w14:textId="454BD26B" w:rsidR="00D751F6" w:rsidRDefault="00D751F6" w:rsidP="00D751F6">
      <w:r w:rsidRPr="00D751F6">
        <w:t>Por último, ao nível individual, a ThPA acompanha a taxa de participação dos colaboradores em formações de segurança. Este indicador reflete o envolvimento dos trabalhadores nas ações de qualificação obrigatórias e o compromisso da organização com a segurança, a prevenção de riscos e o desenvolvimento contínuo. O acompanhamento deste KPI permite identificar necessidades adicionais de formação e garantir que todos os colaboradores cumprem os requisitos de segurança e ambiente estabelecidos pela empresa.</w:t>
      </w:r>
      <w:sdt>
        <w:sdtPr>
          <w:id w:val="2057420142"/>
          <w:citation/>
        </w:sdtPr>
        <w:sdtContent>
          <w:r w:rsidR="00D75B64">
            <w:fldChar w:fldCharType="begin"/>
          </w:r>
          <w:r w:rsidR="00D75B64">
            <w:instrText xml:space="preserve">CITATION 2511 \p 8 \l 2070 </w:instrText>
          </w:r>
          <w:r w:rsidR="00D75B64">
            <w:fldChar w:fldCharType="separate"/>
          </w:r>
          <w:r w:rsidR="00D75B64">
            <w:rPr>
              <w:noProof/>
            </w:rPr>
            <w:t xml:space="preserve"> (financial, p. 8)</w:t>
          </w:r>
          <w:r w:rsidR="00D75B64">
            <w:fldChar w:fldCharType="end"/>
          </w:r>
        </w:sdtContent>
      </w:sdt>
    </w:p>
    <w:p w14:paraId="2718C3DA" w14:textId="77777777" w:rsidR="00D751F6" w:rsidRPr="00D751F6" w:rsidRDefault="00D751F6" w:rsidP="00D751F6"/>
    <w:p w14:paraId="01E28E27" w14:textId="7FEE9C95" w:rsidR="00D751F6" w:rsidRPr="00D751F6" w:rsidRDefault="00D751F6" w:rsidP="00D751F6">
      <w:r w:rsidRPr="00D751F6">
        <w:t>Em conjunto, estes indicadores demonstram como a ThPA estrutura o seu sistema de medição de desempenho em diferentes níveis: a margem de lucro líquido avalia a sustentabilidade económica e o cumprimento dos objetivos estratégicos</w:t>
      </w:r>
      <w:r w:rsidR="002E2841">
        <w:t>,</w:t>
      </w:r>
      <w:r w:rsidRPr="00D751F6">
        <w:t xml:space="preserve"> o tempo médio de permanência dos navios mede a eficiência logística a nível tático</w:t>
      </w:r>
      <w:r w:rsidR="002E2841">
        <w:t>,</w:t>
      </w:r>
      <w:r w:rsidRPr="00D751F6">
        <w:t xml:space="preserve"> a taxa de cumprimento das operações diárias traduz a eficácia operacional</w:t>
      </w:r>
      <w:r w:rsidR="002E2841">
        <w:t>,</w:t>
      </w:r>
      <w:r w:rsidRPr="00D751F6">
        <w:t xml:space="preserve"> e a taxa de participação em formação de segurança avalia o compromisso individual. Esta abordagem integrada permite à organização alinhar resultados financeiros, eficiência operacional e desenvolvimento humano, assegurando uma gestão equilibrada e orientada para a melhoria contínua.</w:t>
      </w:r>
    </w:p>
    <w:p w14:paraId="60626B1E" w14:textId="77777777" w:rsidR="009C2849" w:rsidRDefault="009C2849" w:rsidP="00A57B4B"/>
    <w:p w14:paraId="0A717609" w14:textId="35043688" w:rsidR="00594EEC" w:rsidRDefault="00594EEC" w:rsidP="00594EEC">
      <w:pPr>
        <w:rPr>
          <w:b/>
          <w:bCs/>
        </w:rPr>
      </w:pPr>
      <w:r w:rsidRPr="00594EEC">
        <w:rPr>
          <w:b/>
          <w:bCs/>
        </w:rPr>
        <w:t>Sistemas de Informação Utilizados</w:t>
      </w:r>
      <w:r>
        <w:rPr>
          <w:b/>
          <w:bCs/>
        </w:rPr>
        <w:t xml:space="preserve"> por </w:t>
      </w:r>
      <w:r w:rsidRPr="00A70615">
        <w:rPr>
          <w:b/>
          <w:bCs/>
        </w:rPr>
        <w:t>Thessaloniki Port Authority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A ThPA utiliza uma infraestrutura digital integrada que combina várias plataformas e sistemas de gestão, com destaque para:</w:t>
      </w:r>
    </w:p>
    <w:p w14:paraId="001E617E" w14:textId="77836549"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ERP (Enterprise Resource Planning)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lastRenderedPageBreak/>
        <w:t>Sistemas Logísticos Digitais e Dashboards Operacionais (Cisco Platform) – solução tecnológica desenvolvida pela Cisco Systems para a ThPA,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O uso combinado de sistemas ERP e dashboards digitais garante que os dados financeiros, operacionais e logísticos são centralizados e consistentes, permitindo à administração da ThPA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data-driven</w:t>
      </w:r>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A Cisco destaca que a ThPA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Os sistemas ERP e HRMS facilitam auditorias internas e externas, pois registam todas as transações financeiras e operacionais de forma rastreável.</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lastRenderedPageBreak/>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Se a ThPA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A Thessaloniki Port Authority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Default="00594EEC" w:rsidP="00594EEC"/>
    <w:p w14:paraId="45C0D229" w14:textId="71151EA2" w:rsidR="00653291" w:rsidRDefault="000D3D93" w:rsidP="00594EEC">
      <w:pPr>
        <w:rPr>
          <w:b/>
          <w:bCs/>
        </w:rPr>
      </w:pPr>
      <w:r>
        <w:rPr>
          <w:b/>
          <w:bCs/>
        </w:rPr>
        <w:t>Liderança</w:t>
      </w:r>
    </w:p>
    <w:p w14:paraId="579FEB01" w14:textId="1D1DA8CE" w:rsidR="00020919" w:rsidRDefault="00020919" w:rsidP="00020919">
      <w:r w:rsidRPr="00020919">
        <w:t>A Thessaloniki Port Authority S.A. (ThPA) apresenta um modelo de gestão que reflete um estilo de liderança participativo e orientado para resultados, evidenciado pelo modo como a administração valoriza os colaboradores, promove a comunicação interna e define metas de eficiência e modernização. No seu Relatório Anual de 2023, a ThPA destaca que “</w:t>
      </w:r>
      <w:r>
        <w:t>T</w:t>
      </w:r>
      <w:r w:rsidRPr="00020919">
        <w:t>he driving force of the Group and the Company is their personnel” e que investe “in the continuous training and updating of their staff”, assegurando condições de trabalho seguras e saudáveis</w:t>
      </w:r>
      <w:r>
        <w:t>.</w:t>
      </w:r>
      <w:sdt>
        <w:sdtPr>
          <w:id w:val="-257751771"/>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22D2ABF7" w14:textId="44BEE9CD" w:rsidR="00020919" w:rsidRPr="00020919" w:rsidRDefault="00020919" w:rsidP="00020919">
      <w:r w:rsidRPr="00020919">
        <w:t>Estas práticas mostram que a gestão reconhece o papel ativo dos trabalhadores no alcance dos objetivos estratégicos, promovendo a participação, o desenvolvimento profissional e o compromisso organizacional.</w:t>
      </w:r>
    </w:p>
    <w:p w14:paraId="074F2EA6" w14:textId="222A1D9E" w:rsidR="00020919" w:rsidRDefault="00020919" w:rsidP="00020919">
      <w:r w:rsidRPr="00020919">
        <w:t xml:space="preserve">Paralelamente, a empresa estabelece metas de desempenho claras e mensuráveis, nomeadamente no aumento da capacidade portuária, na modernização de equipamentos e na eficiência das operações. Segundo o mesmo relatório, a ThPA encontra-se </w:t>
      </w:r>
      <w:r w:rsidRPr="00020919">
        <w:rPr>
          <w:i/>
          <w:iCs/>
        </w:rPr>
        <w:t>“in a constant effort to modernize and renew their mechanical equipment as well as to further develop their infrastructure”</w:t>
      </w:r>
      <w:r w:rsidRPr="00020919">
        <w:t>.</w:t>
      </w:r>
      <w:sdt>
        <w:sdtPr>
          <w:id w:val="1091130652"/>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F284582" w14:textId="03BD50D4" w:rsidR="00020919" w:rsidRPr="00020919" w:rsidRDefault="00020919" w:rsidP="00020919">
      <w:r w:rsidRPr="00020919">
        <w:t>Esta orientação para resultados traduz uma liderança focada na produtividade e na consecução de objetivos concretos, onde a melhoria contínua e a monitorização do desempenho são princípios centrais da cultura de gestão.</w:t>
      </w:r>
    </w:p>
    <w:p w14:paraId="488CD9BB" w14:textId="77777777" w:rsidR="00020919" w:rsidRDefault="00020919" w:rsidP="00020919"/>
    <w:p w14:paraId="0C060310" w14:textId="4EB8D1B3" w:rsidR="00020919" w:rsidRPr="00020919" w:rsidRDefault="00020919" w:rsidP="00020919">
      <w:r w:rsidRPr="00020919">
        <w:t>Esta abordagem reforça a aprendizagem organizacional e a adesão aos objetivos estratégicos da empresa.</w:t>
      </w:r>
    </w:p>
    <w:p w14:paraId="5DB02C2A" w14:textId="77777777" w:rsidR="00020919" w:rsidRDefault="00020919" w:rsidP="00020919">
      <w:r w:rsidRPr="00020919">
        <w:t xml:space="preserve">O impacto deste estilo de liderança manifesta-se numa cultura organizacional colaborativa e orientada para a melhoria contínua. A comunicação torna-se mais fluida, a motivação é sustentada por objetivos </w:t>
      </w:r>
      <w:r w:rsidRPr="00020919">
        <w:lastRenderedPageBreak/>
        <w:t>comuns e a tomada de decisão beneficia da partilha de informação entre níveis hierárquicos. O resultado é uma estrutura organizacional mais adaptável e comprometida, onde o desempenho coletivo é visto como um reflexo direto da cooperação e do envolvimento dos colaboradores.</w:t>
      </w:r>
    </w:p>
    <w:p w14:paraId="67023DE8" w14:textId="77777777" w:rsidR="00020919" w:rsidRPr="00020919" w:rsidRDefault="00020919" w:rsidP="00020919"/>
    <w:p w14:paraId="4A9B3FAB" w14:textId="77777777" w:rsidR="00020919" w:rsidRPr="00020919" w:rsidRDefault="00020919" w:rsidP="00020919">
      <w:r w:rsidRPr="00020919">
        <w:t>Este modelo de liderança participativa contribui para uma cultura de elevado desempenho, segurança e responsabilidade, fatores críticos num ambiente portuário complexo e competitivo. A administração da ThPA, ao equilibrar orientação estratégica com envolvimento humano, reforça não só a eficiência operacional, mas também o alinhamento entre os valores institucionais e a prática diária das equipas.</w:t>
      </w:r>
    </w:p>
    <w:p w14:paraId="415FF51C" w14:textId="77777777" w:rsidR="000D3D93" w:rsidRDefault="000D3D93" w:rsidP="00594EEC"/>
    <w:p w14:paraId="74F107F9" w14:textId="53CD43D3" w:rsidR="00017841" w:rsidRPr="00017841" w:rsidRDefault="00017841" w:rsidP="00594EEC">
      <w:pPr>
        <w:rPr>
          <w:b/>
          <w:bCs/>
        </w:rPr>
      </w:pPr>
      <w:r>
        <w:rPr>
          <w:b/>
          <w:bCs/>
        </w:rPr>
        <w:t>Práticas motivacionais</w:t>
      </w:r>
    </w:p>
    <w:p w14:paraId="3FD7A192" w14:textId="77777777" w:rsidR="00017841" w:rsidRDefault="00017841" w:rsidP="00017841">
      <w:r w:rsidRPr="00017841">
        <w:t>A Thessaloniki Port Authority S.A. (ThPA) adota diversas práticas motivacionais destinadas a promover o compromisso, o bem-estar e o desenvolvimento dos seus colaboradores. A política de recursos humanos da empresa baseia-se na valorização das pessoas como fator crítico de sucesso organizacional, incentivando a estabilidade, a formação contínua e um ambiente de trabalho saudável. Estas medidas respondem às necessidades fundamentais dos trabalhadores e contribuem para a consolidação de uma cultura de elevado desempenho.</w:t>
      </w:r>
    </w:p>
    <w:p w14:paraId="6BCE375E" w14:textId="77777777" w:rsidR="00017841" w:rsidRPr="00017841" w:rsidRDefault="00017841" w:rsidP="00017841"/>
    <w:p w14:paraId="4E5E21D9" w14:textId="77777777" w:rsidR="00017841" w:rsidRPr="00017841" w:rsidRDefault="00017841" w:rsidP="00017841">
      <w:pPr>
        <w:rPr>
          <w:b/>
          <w:bCs/>
        </w:rPr>
      </w:pPr>
      <w:r w:rsidRPr="00017841">
        <w:rPr>
          <w:b/>
          <w:bCs/>
        </w:rPr>
        <w:t>Práticas Motivacionais Financeiras</w:t>
      </w:r>
    </w:p>
    <w:p w14:paraId="05110064" w14:textId="77777777" w:rsidR="00B72F90" w:rsidRDefault="00017841" w:rsidP="00017841">
      <w:r w:rsidRPr="00017841">
        <w:t>A ThPA assegura condições salariais equilibradas e justas, definidas através de contratos coletivos e do Código do Trabalho grego, garantindo segurança económica e reconhecimento profissional. O relatório anual refere que as relações laborais da empresa “are regulated by the General Labor Code, the Collective Labor Agreement or the sectoral or joint sectoral agreements”</w:t>
      </w:r>
      <w:sdt>
        <w:sdtPr>
          <w:id w:val="-322433101"/>
          <w:citation/>
        </w:sdtPr>
        <w:sdtContent>
          <w:r w:rsidR="00B72F90">
            <w:fldChar w:fldCharType="begin"/>
          </w:r>
          <w:r w:rsidR="00B72F90">
            <w:instrText xml:space="preserve">CITATION 2511 \p 8 \l 2070 </w:instrText>
          </w:r>
          <w:r w:rsidR="00B72F90">
            <w:fldChar w:fldCharType="separate"/>
          </w:r>
          <w:r w:rsidR="00B72F90">
            <w:rPr>
              <w:noProof/>
            </w:rPr>
            <w:t xml:space="preserve"> (financial, p. 8)</w:t>
          </w:r>
          <w:r w:rsidR="00B72F90">
            <w:fldChar w:fldCharType="end"/>
          </w:r>
        </w:sdtContent>
      </w:sdt>
      <w:r w:rsidR="00B72F90">
        <w:t>.</w:t>
      </w:r>
      <w:r w:rsidRPr="00017841">
        <w:t xml:space="preserve"> Esta estrutura assegura transparência na política remuneratória e estabilidade nas relações de trabalho.</w:t>
      </w:r>
    </w:p>
    <w:p w14:paraId="0C456A6F" w14:textId="7848C169" w:rsidR="00017841" w:rsidRDefault="00017841" w:rsidP="00017841">
      <w:r w:rsidRPr="00017841">
        <w:t>Além disso, a existência de avaliações periódicas de desempenho e mecanismos de progressão permite associar recompensas financeiras ao cumprimento de objetivos individuais e departamentais, reforçando o alinhamento entre esforço e recompensa.</w:t>
      </w:r>
    </w:p>
    <w:p w14:paraId="6512C2F1" w14:textId="77777777" w:rsidR="00017841" w:rsidRPr="00017841" w:rsidRDefault="00017841" w:rsidP="00017841"/>
    <w:p w14:paraId="5E10EDAD" w14:textId="77777777" w:rsidR="00017841" w:rsidRPr="00017841" w:rsidRDefault="00017841" w:rsidP="00017841">
      <w:pPr>
        <w:rPr>
          <w:b/>
          <w:bCs/>
        </w:rPr>
      </w:pPr>
      <w:r w:rsidRPr="00017841">
        <w:rPr>
          <w:b/>
          <w:bCs/>
        </w:rPr>
        <w:t>Práticas Motivacionais Não Financeiras</w:t>
      </w:r>
    </w:p>
    <w:p w14:paraId="2B2A7474" w14:textId="01FF0764" w:rsidR="00B72F90" w:rsidRDefault="00B72F90" w:rsidP="00017841">
      <w:r w:rsidRPr="00B72F90">
        <w:t xml:space="preserve">A ThPA investe de forma consistente na formação e atualização dos colaboradores, promovendo programas de capacitação nas áreas de gestão, comunicação, finanças, saúde e segurança. No seu relatório anual, a empresa declara que “the Group and the Company invest in the continuous training and </w:t>
      </w:r>
      <w:r w:rsidRPr="00B72F90">
        <w:lastRenderedPageBreak/>
        <w:t>updating of their staff through training programs and seminars on communication, management, finance, health and safety</w:t>
      </w:r>
      <w:r>
        <w:t>”</w:t>
      </w:r>
      <w:r w:rsidRPr="00B72F90">
        <w:t>.</w:t>
      </w:r>
      <w:sdt>
        <w:sdtPr>
          <w:id w:val="-139843639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35D1207D" w14:textId="36081C22" w:rsidR="00017841" w:rsidRDefault="00B72F90" w:rsidP="00017841">
      <w:r w:rsidRPr="00B72F90">
        <w:t xml:space="preserve">Paralelamente, mantém o compromisso de oferecer “a healthy and secure working environment”, reforçando a importância da segurança e do bem-estar físico e psicológico. A gestão privilegia também um clima de comunicação aberta e cooperação entre departamentos, prática confirmada no </w:t>
      </w:r>
      <w:r w:rsidRPr="00B72F90">
        <w:rPr>
          <w:i/>
          <w:iCs/>
        </w:rPr>
        <w:t>Corporate Governance Statement</w:t>
      </w:r>
      <w:r w:rsidRPr="00B72F90">
        <w:t>, onde se indica que a empresa “has established internal policies and procedures ensuring the proper operation of the governing bodies and the effective flow of information among them”.</w:t>
      </w:r>
      <w:sdt>
        <w:sdtPr>
          <w:id w:val="-2127144470"/>
          <w:citation/>
        </w:sdtPr>
        <w:sdtContent>
          <w:r>
            <w:fldChar w:fldCharType="begin"/>
          </w:r>
          <w:r>
            <w:instrText xml:space="preserve">CITATION 2511 \p 27 \l 2070 </w:instrText>
          </w:r>
          <w:r>
            <w:fldChar w:fldCharType="separate"/>
          </w:r>
          <w:r>
            <w:rPr>
              <w:noProof/>
            </w:rPr>
            <w:t xml:space="preserve"> (financial, p. 27)</w:t>
          </w:r>
          <w:r>
            <w:fldChar w:fldCharType="end"/>
          </w:r>
        </w:sdtContent>
      </w:sdt>
    </w:p>
    <w:p w14:paraId="23EC1362" w14:textId="77777777" w:rsidR="00B72F90" w:rsidRPr="00017841" w:rsidRDefault="00B72F90" w:rsidP="00017841"/>
    <w:p w14:paraId="6BA41DE7" w14:textId="77777777" w:rsidR="00017841" w:rsidRPr="00017841" w:rsidRDefault="00017841" w:rsidP="00017841">
      <w:pPr>
        <w:rPr>
          <w:b/>
          <w:bCs/>
        </w:rPr>
      </w:pPr>
      <w:r w:rsidRPr="00017841">
        <w:rPr>
          <w:b/>
          <w:bCs/>
        </w:rPr>
        <w:t>Impacto na Organização</w:t>
      </w:r>
    </w:p>
    <w:p w14:paraId="2B4ECC1F" w14:textId="77777777" w:rsidR="00017841" w:rsidRDefault="00017841" w:rsidP="00017841">
      <w:r w:rsidRPr="00017841">
        <w:t>As políticas motivacionais da ThPA traduzem-se num aumento do desempenho e da produtividade, uma vez que os colaboradores encontram estabilidade, oportunidades de desenvolvimento e reconhecimento. A formação contínua e o ambiente de trabalho seguro favorecem a retenção de talento, enquanto a transparência e a comunicação fortalecem a confiança e o sentido de pertença.</w:t>
      </w:r>
    </w:p>
    <w:p w14:paraId="121C15D1" w14:textId="08F993FC" w:rsidR="00017841" w:rsidRPr="00017841" w:rsidRDefault="00017841" w:rsidP="00017841">
      <w:r w:rsidRPr="00017841">
        <w:t>A combinação equilibrada entre incentivos financeiros e não financeiros reforça a cultura de mérito e responsabilidade, sustentando a competitividade e a sustentabilidade da organização. Desta forma, a ThPA promove uma motivação integrada, que valoriza simultaneamente as necessidades económicas e o crescimento pessoal dos seus colaboradores, contribuindo para o sucesso operacional e estratégico do Porto de Salónica.</w:t>
      </w:r>
    </w:p>
    <w:p w14:paraId="359518C9" w14:textId="77777777" w:rsidR="006323EA" w:rsidRDefault="006323EA" w:rsidP="00C811F8"/>
    <w:p w14:paraId="679B3701" w14:textId="6008AAD5" w:rsidR="006323EA" w:rsidRDefault="00C4738F" w:rsidP="00C811F8">
      <w:pPr>
        <w:rPr>
          <w:b/>
          <w:bCs/>
        </w:rPr>
      </w:pPr>
      <w:r>
        <w:rPr>
          <w:b/>
          <w:bCs/>
        </w:rPr>
        <w:t>Políticas e práticas da gestão de recursos humanos</w:t>
      </w:r>
    </w:p>
    <w:p w14:paraId="3531AEF8" w14:textId="28E909E2" w:rsidR="004B7291" w:rsidRPr="004B7291" w:rsidRDefault="004B7291" w:rsidP="004B7291">
      <w:r w:rsidRPr="004B7291">
        <w:t>A Thessaloniki Port Authority S.A. (ThPA) apresenta um modelo de gestão de recursos humanos maduro e estruturado, centrado na valorização dos colaboradores, na segurança no trabalho e no desenvolvimento contínuo de competências. O capital humano é reconhecido como um fator essencial para o sucesso e a sustentabilidade da organização. No seu Relatório Anual de 2023, a empresa afirma que “the driving force of the Group and the Company is their personnel”</w:t>
      </w:r>
      <w:sdt>
        <w:sdtPr>
          <w:id w:val="-58792924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r w:rsidRPr="004B7291">
        <w:t>, reforçando o papel estratégico das pessoas na concretização dos objetivos corporativos.</w:t>
      </w:r>
    </w:p>
    <w:p w14:paraId="4E124313" w14:textId="1F1A5A27" w:rsidR="004B7291" w:rsidRPr="004B7291" w:rsidRDefault="004B7291" w:rsidP="004B7291"/>
    <w:p w14:paraId="2DA407B8" w14:textId="77777777" w:rsidR="004B7291" w:rsidRPr="004B7291" w:rsidRDefault="004B7291" w:rsidP="004B7291">
      <w:pPr>
        <w:rPr>
          <w:b/>
          <w:bCs/>
        </w:rPr>
      </w:pPr>
      <w:r w:rsidRPr="004B7291">
        <w:rPr>
          <w:b/>
          <w:bCs/>
        </w:rPr>
        <w:t>Políticas de Recursos Humanos</w:t>
      </w:r>
    </w:p>
    <w:p w14:paraId="08C8F331" w14:textId="261B739B" w:rsidR="004B7291" w:rsidRDefault="004B7291" w:rsidP="004B7291">
      <w:r w:rsidRPr="004B7291">
        <w:lastRenderedPageBreak/>
        <w:t>A política de recursos humanos da ThPA baseia-se em princípios de equidade, transparência e conformidade legal. As relações laborais são reguladas pelo Código do Trabalho grego e por acordos coletivos de trabalho, garantindo condições justas e estáveis para todos os colaboradores.</w:t>
      </w:r>
    </w:p>
    <w:p w14:paraId="20264E02" w14:textId="560C04A8" w:rsidR="004B7291" w:rsidRPr="004B7291" w:rsidRDefault="004B7291" w:rsidP="004B7291">
      <w:r w:rsidRPr="004B7291">
        <w:t>A ThPA assegura também um ambiente de trabalho seguro e saudável, comprometendo-se a “provide a healthy and secure working environment for its employees”</w:t>
      </w:r>
      <w:r w:rsidR="00F400B6">
        <w:t xml:space="preserve">. </w:t>
      </w:r>
      <w:r w:rsidRPr="004B7291">
        <w:t>Esta política é complementada por programas de formação contínua, seminários e ações de capacitação nas áreas de gestão, comunicação, finanças, saúde e segurança, demonstrando o compromisso da empresa com o desenvolvimento profissional e a empregabilidade do seu pessoal.</w:t>
      </w:r>
    </w:p>
    <w:p w14:paraId="788B66D5" w14:textId="31C7F79E" w:rsidR="004B7291" w:rsidRPr="004B7291" w:rsidRDefault="004B7291" w:rsidP="004B7291">
      <w:r w:rsidRPr="004B7291">
        <w:t>A estrutura de recursos humanos é coordenada pelo Departamento de Recursos Humanos, responsável por supervisionar todo o ciclo da gestão de pessoas — desde a contratação até à formação e avaliação — assegurando o alinhamento entre as competências individuais e os objetivos estratégicos do porto.</w:t>
      </w:r>
      <w:sdt>
        <w:sdtPr>
          <w:id w:val="22118176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6F4FDDB" w14:textId="51014A61" w:rsidR="004B7291" w:rsidRPr="004B7291" w:rsidRDefault="004B7291" w:rsidP="004B7291"/>
    <w:p w14:paraId="4FBB736E" w14:textId="4A9BF6FC" w:rsidR="004B7291" w:rsidRPr="004B7291" w:rsidRDefault="00702258" w:rsidP="004B7291">
      <w:pPr>
        <w:rPr>
          <w:b/>
          <w:bCs/>
        </w:rPr>
      </w:pPr>
      <w:r>
        <w:rPr>
          <w:b/>
          <w:bCs/>
        </w:rPr>
        <w:t>Práticas</w:t>
      </w:r>
      <w:r w:rsidR="004B7291" w:rsidRPr="004B7291">
        <w:rPr>
          <w:b/>
          <w:bCs/>
        </w:rPr>
        <w:t xml:space="preserve"> de Gestão de Recursos Humanos</w:t>
      </w:r>
    </w:p>
    <w:p w14:paraId="19BF5F12" w14:textId="74456DD1" w:rsidR="004B7291" w:rsidRPr="004B7291" w:rsidRDefault="004B7291" w:rsidP="004B7291">
      <w:r w:rsidRPr="004B7291">
        <w:t>1. Recrutamento e Seleção</w:t>
      </w:r>
      <w:r w:rsidR="00F400B6">
        <w:t xml:space="preserve"> - </w:t>
      </w:r>
      <w:r w:rsidRPr="004B7291">
        <w:t>O processo de recrutamento da ThPA é transparente e baseado em critérios objetivos, em conformidade com a legislação laboral e as necessidades operacionais das diversas divisões. As novas contratações são planeadas de acordo com a procura das atividades portuárias, recorrendo a contratos permanentes e sazonais que permitem ajustar a força de trabalho à sazonalidade das operações.</w:t>
      </w:r>
      <w:sdt>
        <w:sdtPr>
          <w:id w:val="24423159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C7B559E" w14:textId="1E1E3C5C" w:rsidR="004B7291" w:rsidRPr="004B7291" w:rsidRDefault="004B7291" w:rsidP="004B7291">
      <w:r w:rsidRPr="004B7291">
        <w:t>2. Integração e Formação Contínua</w:t>
      </w:r>
      <w:r w:rsidR="00F400B6">
        <w:t xml:space="preserve"> - </w:t>
      </w:r>
      <w:r w:rsidRPr="004B7291">
        <w:t>Após a contratação, os colaboradores são integrados nas equipas e recebem formação específica sobre segurança, normas operacionais e procedimentos internos. A empresa investe</w:t>
      </w:r>
      <w:r w:rsidR="00F400B6">
        <w:t xml:space="preserve"> em treino e aprendizagem dos seus funcionários através de programas de treino e seminários,</w:t>
      </w:r>
      <w:r w:rsidRPr="004B7291">
        <w:t xml:space="preserve"> o que demonstra o compromisso permanente com a melhoria das competências e a qualidade do serviço.</w:t>
      </w:r>
      <w:sdt>
        <w:sdtPr>
          <w:id w:val="1833167925"/>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30B223F" w14:textId="6FD45F63" w:rsidR="004B7291" w:rsidRPr="004B7291" w:rsidRDefault="004B7291" w:rsidP="004B7291">
      <w:r w:rsidRPr="004B7291">
        <w:t>3. Avaliação e Desenvolvimento</w:t>
      </w:r>
      <w:r w:rsidR="00F400B6">
        <w:t xml:space="preserve"> - </w:t>
      </w:r>
      <w:r w:rsidRPr="004B7291">
        <w:t>O desempenho dos colaboradores é avaliado periodicamente, considerando critérios de produtividade, eficiência e comportamento organizacional. Estes processos estão ligados às políticas de progressão e recompensa, promovendo a meritocracia e a motivação. A formação contínua e a monitorização dos resultados permitem identificar talentos e preparar futuros quadros de liderança.</w:t>
      </w:r>
      <w:sdt>
        <w:sdtPr>
          <w:id w:val="-1686510566"/>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6A043187" w14:textId="18E21F6C" w:rsidR="004B7291" w:rsidRPr="004B7291" w:rsidRDefault="004B7291" w:rsidP="004B7291">
      <w:r w:rsidRPr="004B7291">
        <w:t>4. Saúde, Segurança e Bem-estar</w:t>
      </w:r>
      <w:r w:rsidR="00F400B6">
        <w:t xml:space="preserve"> - </w:t>
      </w:r>
      <w:r w:rsidRPr="004B7291">
        <w:t xml:space="preserve">A ThPA implementa medidas preventivas e programas de segurança, garantindo condições de trabalho adequadas e conformidade com as normas nacionais e europeias. A </w:t>
      </w:r>
      <w:r w:rsidRPr="004B7291">
        <w:lastRenderedPageBreak/>
        <w:t xml:space="preserve">empresa reafirma o seu compromisso em manter </w:t>
      </w:r>
      <w:r w:rsidR="00F400B6">
        <w:t>um ambiente de trabalho seguro e saudável,</w:t>
      </w:r>
      <w:r w:rsidRPr="004B7291">
        <w:t xml:space="preserve"> o que evidencia um elevado nível de maturidade na gestão da segurança e do bem-estar físico e psicológico dos trabalhadores.</w:t>
      </w:r>
      <w:sdt>
        <w:sdtPr>
          <w:id w:val="136471193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DECE94D" w14:textId="398F5EA1" w:rsidR="004B7291" w:rsidRPr="004B7291" w:rsidRDefault="004B7291" w:rsidP="004B7291"/>
    <w:p w14:paraId="44BEFFF8" w14:textId="524715F9" w:rsidR="004B7291" w:rsidRPr="004B7291" w:rsidRDefault="004B7291" w:rsidP="004B7291">
      <w:pPr>
        <w:rPr>
          <w:b/>
          <w:bCs/>
        </w:rPr>
      </w:pPr>
      <w:r w:rsidRPr="004B7291">
        <w:rPr>
          <w:b/>
          <w:bCs/>
        </w:rPr>
        <w:t>Maturidade do Modelo de Gestão de Recursos Humanos</w:t>
      </w:r>
    </w:p>
    <w:p w14:paraId="6E6EB47E" w14:textId="77777777" w:rsidR="004B7291" w:rsidRPr="004B7291" w:rsidRDefault="004B7291" w:rsidP="004B7291">
      <w:r w:rsidRPr="004B7291">
        <w:t>A ThPA apresenta um modelo de gestão de recursos humanos formalizado e integrado, suportado por políticas claras, práticas consistentes e um compromisso contínuo com o desenvolvimento das pessoas. A conformidade legal, a valorização do talento e o investimento sistemático em formação e segurança demonstram um nível avançado de maturidade e profissionalização da função de recursos humanos.</w:t>
      </w:r>
    </w:p>
    <w:p w14:paraId="280F3917" w14:textId="77777777" w:rsidR="004B7291" w:rsidRPr="004B7291" w:rsidRDefault="004B7291" w:rsidP="004B7291">
      <w:r w:rsidRPr="004B7291">
        <w:t>Este modelo contribui para a estabilidade organizacional, a retenção de talento e a construção de uma cultura de responsabilidade e melhoria contínua, fatores essenciais para o sucesso sustentável do Porto de Salónica.</w:t>
      </w:r>
    </w:p>
    <w:p w14:paraId="02FE0B92" w14:textId="77777777" w:rsidR="00B72F90" w:rsidRPr="00B72F90" w:rsidRDefault="00B72F90" w:rsidP="00C811F8"/>
    <w:p w14:paraId="08117524" w14:textId="77777777" w:rsidR="00C7448F" w:rsidRPr="00C7448F" w:rsidRDefault="00C7448F" w:rsidP="00C7448F">
      <w:pPr>
        <w:rPr>
          <w:b/>
          <w:bCs/>
        </w:rPr>
      </w:pPr>
      <w:r w:rsidRPr="00C7448F">
        <w:rPr>
          <w:b/>
          <w:bCs/>
        </w:rPr>
        <w:t>Contributo da Thessaloniki Port Authority S.A. para os Objetivos de Desenvolvimento Sustentável (ODS)</w:t>
      </w:r>
    </w:p>
    <w:p w14:paraId="62B8774C" w14:textId="77777777" w:rsidR="00C7448F" w:rsidRPr="00C7448F" w:rsidRDefault="00C7448F" w:rsidP="00C7448F">
      <w:r w:rsidRPr="00C7448F">
        <w:t>A Thessaloniki Port Authority S.A. (ThPA)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Pr="00C7448F" w:rsidRDefault="00C7448F" w:rsidP="00C7448F">
      <w:pPr>
        <w:rPr>
          <w:b/>
          <w:bCs/>
        </w:rPr>
      </w:pPr>
      <w:r w:rsidRPr="00C7448F">
        <w:rPr>
          <w:b/>
          <w:bCs/>
        </w:rPr>
        <w:t xml:space="preserve">ODS 8 – </w:t>
      </w:r>
      <w:r w:rsidR="00FD5A0D">
        <w:rPr>
          <w:b/>
          <w:bCs/>
        </w:rPr>
        <w:t>Emprego</w:t>
      </w:r>
      <w:r w:rsidRPr="00C7448F">
        <w:rPr>
          <w:b/>
          <w:bCs/>
        </w:rPr>
        <w:t xml:space="preserve"> Digno e Crescimento Económico</w:t>
      </w:r>
    </w:p>
    <w:p w14:paraId="5B3B55B3" w14:textId="77777777" w:rsidR="00C7448F" w:rsidRDefault="00C7448F" w:rsidP="00C7448F">
      <w:r w:rsidRPr="00C7448F">
        <w:t>A ThPA promove um ambiente de trabalho seguro, equitativo e 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7C4844A" w14:textId="27127FE3" w:rsidR="00C7448F" w:rsidRDefault="00C7448F" w:rsidP="00C7448F">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Pr="00C7448F" w:rsidRDefault="00C7448F" w:rsidP="00C7448F"/>
    <w:p w14:paraId="1913BF2F" w14:textId="77777777" w:rsidR="00C7448F" w:rsidRPr="00C7448F" w:rsidRDefault="00C7448F" w:rsidP="00C7448F">
      <w:pPr>
        <w:rPr>
          <w:b/>
          <w:bCs/>
        </w:rPr>
      </w:pPr>
      <w:r w:rsidRPr="00C7448F">
        <w:rPr>
          <w:b/>
          <w:bCs/>
        </w:rPr>
        <w:t>ODS 9 – Indústria, Inovação e Infraestruturas</w:t>
      </w:r>
    </w:p>
    <w:p w14:paraId="259A3FAC" w14:textId="77FB1C2A" w:rsidR="00C7448F" w:rsidRDefault="00C7448F" w:rsidP="00C7448F">
      <w:r w:rsidRPr="00C7448F">
        <w:lastRenderedPageBreak/>
        <w:t>A ThPA investe de forma sistemática na modernização tecnológica e na melhoria das infraestruturas portuárias. O projeto de expansão do Cais 6 e a implementação de sistemas digitais inteligentes, desenvolvidos em parceria com a Cisco Systems,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Pr="00C7448F" w:rsidRDefault="00C7448F" w:rsidP="00C7448F">
      <w:pPr>
        <w:rPr>
          <w:b/>
          <w:bCs/>
        </w:rPr>
      </w:pPr>
      <w:r w:rsidRPr="00C7448F">
        <w:rPr>
          <w:b/>
          <w:bCs/>
        </w:rPr>
        <w:t xml:space="preserve">ODS 13 – </w:t>
      </w:r>
      <w:r w:rsidR="00FD5A0D">
        <w:rPr>
          <w:b/>
          <w:bCs/>
        </w:rPr>
        <w:t>Combate às alterações climáticas</w:t>
      </w:r>
    </w:p>
    <w:p w14:paraId="1A6345A1" w14:textId="4E65AA72" w:rsidR="00C7448F" w:rsidRPr="00C7448F" w:rsidRDefault="00C7448F" w:rsidP="00C7448F">
      <w:r w:rsidRPr="00C7448F">
        <w:t>A modernização tecnológica e a digitalização das operações portuárias contribuem também para a redução das emissões e do impacto ambiental das atividades da ThPA. A otimização dos fluxos logísticos e a diminuição do tempo de permanência dos navios nos terminais reduzem o consumo energético e as emissões associadas, refletindo o compromisso da organização com uma gestão ambiental responsável e alinhada com o ODS 13, que visa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A3B31F0" w:rsidR="00C7448F" w:rsidRPr="00C7448F" w:rsidRDefault="00C7448F" w:rsidP="00C7448F">
      <w:r>
        <w:t>Em síntese, o</w:t>
      </w:r>
      <w:r w:rsidRPr="00C7448F">
        <w:t xml:space="preserve"> envolvimento da Thessaloniki Port Authority S.A. com os ODS 8, 9 e 13 demonstra uma abordagem integrada à sustentabilidade, combinando crescimento económico, inovação tecnológica e responsabilidade ambiental. Esta estratégia reforça a competitividade do porto e evidencia a sua função social enquanto agente de desenvolvimento sustentável na região do Mediterrâneo oriental.</w:t>
      </w:r>
    </w:p>
    <w:p w14:paraId="5B1AD3F3" w14:textId="77777777" w:rsidR="006323EA" w:rsidRDefault="006323EA" w:rsidP="00C811F8"/>
    <w:p w14:paraId="137A7ACF" w14:textId="2C23F177" w:rsidR="006323EA" w:rsidRPr="00D57CF6" w:rsidRDefault="00D57CF6" w:rsidP="00C811F8">
      <w:pPr>
        <w:rPr>
          <w:b/>
          <w:bCs/>
        </w:rPr>
      </w:pPr>
      <w:r w:rsidRPr="00D57CF6">
        <w:rPr>
          <w:b/>
          <w:bCs/>
        </w:rPr>
        <w:t>Produtividade na organização</w:t>
      </w:r>
    </w:p>
    <w:p w14:paraId="786645FD" w14:textId="77777777" w:rsidR="00D57CF6" w:rsidRPr="00D57CF6" w:rsidRDefault="00D57CF6" w:rsidP="00D57CF6">
      <w:r w:rsidRPr="00D57CF6">
        <w:t>A Thessaloniki Port Authority S.A. (ThPA) tem desenvolvido políticas e iniciativas que visam reforçar a produtividade e a eficiência operacional, combinando inovação tecnológica com valorização do capital humano. Estas práticas refletem os princípios estudados nas aulas, segundo os quais a produtividade resulta da otimização simultânea dos fatores técnicos e humanos da organização.</w:t>
      </w:r>
    </w:p>
    <w:p w14:paraId="0697E77C" w14:textId="6370012A" w:rsidR="00D57CF6" w:rsidRPr="00D57CF6" w:rsidRDefault="00D57CF6" w:rsidP="00D57CF6"/>
    <w:p w14:paraId="0C983B2B" w14:textId="214AAE65" w:rsidR="00D57CF6" w:rsidRPr="00D57CF6" w:rsidRDefault="00D57CF6" w:rsidP="00D57CF6">
      <w:pPr>
        <w:rPr>
          <w:b/>
          <w:bCs/>
        </w:rPr>
      </w:pPr>
      <w:r w:rsidRPr="00D57CF6">
        <w:rPr>
          <w:b/>
          <w:bCs/>
        </w:rPr>
        <w:t>Digitalização e Automação Operacional</w:t>
      </w:r>
    </w:p>
    <w:p w14:paraId="3CB17CCE" w14:textId="4E1B11E8" w:rsidR="00D57CF6" w:rsidRDefault="00D57CF6" w:rsidP="00D57CF6">
      <w:r w:rsidRPr="00D57CF6">
        <w:t>A modernização tecnológica é um dos principais impulsionadores da produtividade na ThPA. Em parceria com a Cisco Systems, o porto implementou uma infraestrutura digital inteligente que permite monitorizar em tempo real o movimento de navios, a utilização de equipamentos e o fluxo logístico. Este sistema reduz falhas de comunicação, melhora a coordenação entre as equipas e diminui tempos de espera nas operações portuárias</w:t>
      </w:r>
      <w:r>
        <w:t>.</w:t>
      </w:r>
      <w:sdt>
        <w:sdtPr>
          <w:id w:val="451680302"/>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4722A029" w14:textId="000DCDAC" w:rsidR="00D57CF6" w:rsidRPr="00D57CF6" w:rsidRDefault="00D57CF6" w:rsidP="00D57CF6">
      <w:r w:rsidRPr="00D57CF6">
        <w:lastRenderedPageBreak/>
        <w:t>Com esta transformação digital, o porto conseguiu acelerar as operações de carga e descarga e otimizar a gestão de recursos, traduzindo-se num aumento direto da eficiência operacional e na redução de custos.</w:t>
      </w:r>
    </w:p>
    <w:p w14:paraId="16671FEF" w14:textId="77777777" w:rsidR="00D57CF6" w:rsidRPr="00D57CF6" w:rsidRDefault="00D57CF6" w:rsidP="00D57CF6">
      <w:r w:rsidRPr="00D57CF6">
        <w:rPr>
          <w:b/>
          <w:bCs/>
        </w:rPr>
        <w:t>Impacto:</w:t>
      </w:r>
      <w:r w:rsidRPr="00D57CF6">
        <w:t xml:space="preserve"> otimização de processos e maior rapidez na execução das operações, elevando o desempenho global.</w:t>
      </w:r>
    </w:p>
    <w:p w14:paraId="0D40E1E7" w14:textId="773FBE2F" w:rsidR="00D57CF6" w:rsidRPr="00D57CF6" w:rsidRDefault="00D57CF6" w:rsidP="00D57CF6"/>
    <w:p w14:paraId="0D2718BD" w14:textId="147162B9" w:rsidR="00D57CF6" w:rsidRPr="00D57CF6" w:rsidRDefault="00D57CF6" w:rsidP="00D57CF6">
      <w:pPr>
        <w:rPr>
          <w:b/>
          <w:bCs/>
        </w:rPr>
      </w:pPr>
      <w:r w:rsidRPr="00D57CF6">
        <w:rPr>
          <w:b/>
          <w:bCs/>
        </w:rPr>
        <w:t>Formação Contínua e Qualificação dos Colaboradores</w:t>
      </w:r>
    </w:p>
    <w:p w14:paraId="2FECB885" w14:textId="3901D665" w:rsidR="00D57CF6" w:rsidRPr="00D57CF6" w:rsidRDefault="00D57CF6" w:rsidP="00D57CF6">
      <w:r w:rsidRPr="00D57CF6">
        <w:t>O investimento sistemático na formação dos trabalhadores é outro pilar fundamental da produtividade da ThPA. A empresa promove programas de capacitação em gestão, comunicação, finanças, saúde e segurança, garantindo que os colaboradores possuem as competências técnicas e comportamentais necessárias para operar num ambiente portuário complexo e tecnologicamente avançado.</w:t>
      </w:r>
      <w:sdt>
        <w:sdtPr>
          <w:id w:val="203776150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D57CF6">
        <w:br/>
        <w:t>Esta aposta no desenvolvimento humano contribui para uma força de trabalho mais autónoma, motivada e eficiente, reduzindo erros e aumentando a qualidade do serviço prestado.</w:t>
      </w:r>
    </w:p>
    <w:p w14:paraId="276F8017" w14:textId="77777777" w:rsidR="00D57CF6" w:rsidRPr="00D57CF6" w:rsidRDefault="00D57CF6" w:rsidP="00D57CF6">
      <w:r w:rsidRPr="00D57CF6">
        <w:rPr>
          <w:b/>
          <w:bCs/>
        </w:rPr>
        <w:t>Impacto:</w:t>
      </w:r>
      <w:r w:rsidRPr="00D57CF6">
        <w:t xml:space="preserve"> melhoria das competências e da motivação dos colaboradores, refletindo-se em maior produtividade e qualidade operacional.</w:t>
      </w:r>
    </w:p>
    <w:p w14:paraId="7B91A78D" w14:textId="29B09B3A" w:rsidR="00D57CF6" w:rsidRPr="00D57CF6" w:rsidRDefault="00D57CF6" w:rsidP="00D57CF6"/>
    <w:p w14:paraId="2DDC85AC" w14:textId="77777777" w:rsidR="00D57CF6" w:rsidRPr="00D57CF6" w:rsidRDefault="00D57CF6" w:rsidP="00D57CF6">
      <w:r w:rsidRPr="00D57CF6">
        <w:t>As práticas de digitalização e de formação contínua adotadas pela ThPA demonstram uma abordagem equilibrada entre inovação tecnológica e valorização das pessoas. Este modelo permite à organização alcançar ganhos sustentados de eficiência, reforçar a sua competitividade e promover uma cultura de melhoria contínua — elementos essenciais para a produtividade no setor portuário.</w:t>
      </w:r>
    </w:p>
    <w:p w14:paraId="358015EA" w14:textId="77777777" w:rsidR="006323EA" w:rsidRDefault="006323EA" w:rsidP="00C811F8"/>
    <w:p w14:paraId="2947667E" w14:textId="77777777" w:rsidR="00705DC3" w:rsidRPr="00705DC3" w:rsidRDefault="00705DC3" w:rsidP="00705DC3">
      <w:pPr>
        <w:rPr>
          <w:b/>
          <w:bCs/>
        </w:rPr>
      </w:pPr>
      <w:r w:rsidRPr="00705DC3">
        <w:rPr>
          <w:b/>
          <w:bCs/>
        </w:rPr>
        <w:t>Práticas de Economia Circular na Thessaloniki Port Authority S.A. (ThPA)</w:t>
      </w:r>
    </w:p>
    <w:p w14:paraId="3333B36F" w14:textId="77777777" w:rsidR="00705DC3" w:rsidRPr="00705DC3" w:rsidRDefault="00705DC3" w:rsidP="00705DC3">
      <w:r w:rsidRPr="00705DC3">
        <w:t>A Thessaloniki Port Authority S.A. (ThPA) tem vindo a adotar práticas que se enquadram nos princípios da economia circular, reforçando o seu compromisso com a sustentabilidade ambiental, a eficiência operacional e o uso racional dos recursos. Estas práticas alinham-se com o modelo ReSOLVE (Regenerate, Share, Optimize, Loop, Virtualize, Exchange), proposto pela Fundação Ellen MacArthur, e refletem a integração gradual de políticas de circularidade no setor portuário.</w:t>
      </w:r>
    </w:p>
    <w:p w14:paraId="617783FC" w14:textId="40C84358" w:rsidR="00705DC3" w:rsidRPr="00705DC3" w:rsidRDefault="00705DC3" w:rsidP="00705DC3"/>
    <w:p w14:paraId="410F5282" w14:textId="77777777" w:rsidR="00705DC3" w:rsidRPr="00705DC3" w:rsidRDefault="00705DC3" w:rsidP="00705DC3">
      <w:r w:rsidRPr="00705DC3">
        <w:t>1. Optimize – Digitalização e eficiência energética</w:t>
      </w:r>
    </w:p>
    <w:p w14:paraId="06C71E90" w14:textId="27D27268" w:rsidR="00705DC3" w:rsidRDefault="00705DC3" w:rsidP="00705DC3">
      <w:r w:rsidRPr="00705DC3">
        <w:t>A ThPA investiu em sistemas tecnológicos inteligentes que permitem monitorizar em tempo real o movimento de navios, a utilização de equipamentos e o consumo energético</w:t>
      </w:r>
      <w:r>
        <w:t>.</w:t>
      </w:r>
      <w:sdt>
        <w:sdtPr>
          <w:id w:val="-158081045"/>
          <w:citation/>
        </w:sdtPr>
        <w:sdtContent>
          <w:r>
            <w:fldChar w:fldCharType="begin"/>
          </w:r>
          <w:r>
            <w:instrText xml:space="preserve"> CITATION Cis25 \l 2070 </w:instrText>
          </w:r>
          <w:r>
            <w:fldChar w:fldCharType="separate"/>
          </w:r>
          <w:r>
            <w:rPr>
              <w:noProof/>
            </w:rPr>
            <w:t xml:space="preserve"> (Cisco, s.d.)</w:t>
          </w:r>
          <w:r>
            <w:fldChar w:fldCharType="end"/>
          </w:r>
        </w:sdtContent>
      </w:sdt>
      <w:r w:rsidRPr="00705DC3">
        <w:t xml:space="preserve"> Esta </w:t>
      </w:r>
      <w:r w:rsidRPr="00705DC3">
        <w:lastRenderedPageBreak/>
        <w:t>infraestrutura digital contribui para otimizar o uso dos recursos e reduzir desperdícios, tornando as operações mais eficientes e sustentáveis.</w:t>
      </w:r>
    </w:p>
    <w:p w14:paraId="03DD17A7" w14:textId="1FEC25D9" w:rsidR="00705DC3" w:rsidRPr="00705DC3" w:rsidRDefault="00705DC3" w:rsidP="00705DC3">
      <w:r w:rsidRPr="00705DC3">
        <w:t>A gestão integrada da energia e dos equipamentos reduz tempos de espera, minimiza o consumo de combustível e contribui para a diminuição das emissões de gases com efeito de estufa.</w:t>
      </w:r>
    </w:p>
    <w:p w14:paraId="53E10DA6" w14:textId="77777777" w:rsidR="00705DC3" w:rsidRPr="00705DC3" w:rsidRDefault="00705DC3" w:rsidP="00705DC3">
      <w:r w:rsidRPr="00705DC3">
        <w:t>Benefício: aumento da eficiência operacional e redução do impacto ambiental através da otimização digital dos processos logísticos.</w:t>
      </w:r>
    </w:p>
    <w:p w14:paraId="7BD58B0B" w14:textId="4174BDC3" w:rsidR="00705DC3" w:rsidRPr="00705DC3" w:rsidRDefault="00705DC3" w:rsidP="00705DC3"/>
    <w:p w14:paraId="4A441ADC" w14:textId="77777777" w:rsidR="00705DC3" w:rsidRPr="00705DC3" w:rsidRDefault="00705DC3" w:rsidP="00705DC3">
      <w:r w:rsidRPr="00705DC3">
        <w:t>2. Regenerate – Promoção de práticas sustentáveis e ambientais</w:t>
      </w:r>
    </w:p>
    <w:p w14:paraId="31C7391F" w14:textId="16742C51" w:rsidR="00705DC3" w:rsidRPr="00705DC3" w:rsidRDefault="00705DC3" w:rsidP="00705DC3">
      <w:r w:rsidRPr="00705DC3">
        <w:t>A ThPA demonstra um compromisso contínuo com a regeneração ambiental ao garantir condições de trabalho seguras, salubres e em conformidade com as normas ambientais europeias</w:t>
      </w:r>
      <w:r>
        <w:t>.</w:t>
      </w:r>
      <w:sdt>
        <w:sdtPr>
          <w:id w:val="-146388603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A modernização das infraestruturas portuárias inclui medidas de eficiência energética e controlo ambiental, que contribuem para preservar os ecossistemas marinhos e reduzir a poluição associada às operações.</w:t>
      </w:r>
    </w:p>
    <w:p w14:paraId="42E733E0" w14:textId="77777777" w:rsidR="00705DC3" w:rsidRPr="00705DC3" w:rsidRDefault="00705DC3" w:rsidP="00705DC3">
      <w:r w:rsidRPr="00705DC3">
        <w:t>Benefício: melhoria da qualidade ambiental e reforço da sustentabilidade ecológica do porto e da cidade de Salónica.</w:t>
      </w:r>
    </w:p>
    <w:p w14:paraId="3ABDFB81" w14:textId="36A0CA11" w:rsidR="00705DC3" w:rsidRPr="00705DC3" w:rsidRDefault="00705DC3" w:rsidP="00705DC3"/>
    <w:p w14:paraId="2566699E" w14:textId="77777777" w:rsidR="00705DC3" w:rsidRPr="00705DC3" w:rsidRDefault="00705DC3" w:rsidP="00705DC3">
      <w:r w:rsidRPr="00705DC3">
        <w:t>3. Loop – Manutenção e reutilização de ativos operacionais</w:t>
      </w:r>
    </w:p>
    <w:p w14:paraId="64EE9F7F" w14:textId="27281DDB" w:rsidR="00705DC3" w:rsidRPr="00705DC3" w:rsidRDefault="00705DC3" w:rsidP="00705DC3">
      <w:r w:rsidRPr="00705DC3">
        <w:t>O porto aposta na manutenção preventiva e na modernização de equipamentos existentes antes de optar por substituições completas, prolongando a vida útil dos ativos e reduzindo a produção de resíduos industriais</w:t>
      </w:r>
      <w:r>
        <w:t>.</w:t>
      </w:r>
      <w:sdt>
        <w:sdtPr>
          <w:id w:val="-83630544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Este processo cria um ciclo interno de reaproveitamento e eficiência de recursos, alinhado com o princípio de “fechar o ciclo” da economia circular.</w:t>
      </w:r>
    </w:p>
    <w:p w14:paraId="3169C7D2" w14:textId="77777777" w:rsidR="00705DC3" w:rsidRPr="00705DC3" w:rsidRDefault="00705DC3" w:rsidP="00705DC3">
      <w:r w:rsidRPr="00705DC3">
        <w:t>Benefício: redução de custos e de resíduos através da extensão do ciclo de vida dos equipamentos portuários.</w:t>
      </w:r>
    </w:p>
    <w:p w14:paraId="4223805B" w14:textId="5174BB0D" w:rsidR="00705DC3" w:rsidRPr="00705DC3" w:rsidRDefault="00705DC3" w:rsidP="00705DC3"/>
    <w:p w14:paraId="66FFFE52" w14:textId="77777777" w:rsidR="00705DC3" w:rsidRPr="00705DC3" w:rsidRDefault="00705DC3" w:rsidP="00705DC3">
      <w:r w:rsidRPr="00705DC3">
        <w:t>4. Exchange – Substituição tecnológica e inovação sustentável</w:t>
      </w:r>
    </w:p>
    <w:p w14:paraId="05CC72C6" w14:textId="0A0E6987" w:rsidR="00705DC3" w:rsidRPr="00705DC3" w:rsidRDefault="00705DC3" w:rsidP="00705DC3">
      <w:r w:rsidRPr="00705DC3">
        <w:t>A ThPA tem substituído infraestruturas tecnológicas e mecânicas obsoletas por soluções mais eficientes, seguras e ambientalmente responsáveis. A adoção de redes sem fios de baixo consumo e equipamentos de alta durabilidade, desenvolvidos em parceria com a Cisco Systems, é um exemplo claro de substituição de tecnologias tradicionais por soluções sustentáveis</w:t>
      </w:r>
      <w:r>
        <w:t>.</w:t>
      </w:r>
      <w:sdt>
        <w:sdtPr>
          <w:id w:val="-674891554"/>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F5BC763" w14:textId="77777777" w:rsidR="00705DC3" w:rsidRPr="00705DC3" w:rsidRDefault="00705DC3" w:rsidP="00705DC3">
      <w:r w:rsidRPr="00705DC3">
        <w:t>Benefício: menor consumo energético e modernização ecológica das operações portuárias.</w:t>
      </w:r>
    </w:p>
    <w:p w14:paraId="4EFCCFF2" w14:textId="0638C981" w:rsidR="00705DC3" w:rsidRPr="00705DC3" w:rsidRDefault="00705DC3" w:rsidP="00705DC3"/>
    <w:p w14:paraId="53C24C7B" w14:textId="1907E4CE" w:rsidR="00705DC3" w:rsidRPr="00705DC3" w:rsidRDefault="00705DC3" w:rsidP="00705DC3">
      <w:r>
        <w:t>Conclusão</w:t>
      </w:r>
    </w:p>
    <w:p w14:paraId="3A407B7B" w14:textId="77777777" w:rsidR="00705DC3" w:rsidRDefault="00705DC3" w:rsidP="00705DC3">
      <w:r w:rsidRPr="00705DC3">
        <w:lastRenderedPageBreak/>
        <w:t>A integração das estratégias ReSOLVE nas operações da Thessaloniki Port Authority S.A. demonstra uma transição efetiva para um modelo de economia circular, em que a inovação tecnológica e a gestão eficiente dos recursos caminham lado a lado com a responsabilidade ambiental.</w:t>
      </w:r>
    </w:p>
    <w:p w14:paraId="5FFCF528" w14:textId="56CDE191" w:rsidR="00705DC3" w:rsidRPr="00705DC3" w:rsidRDefault="00705DC3" w:rsidP="00705DC3">
      <w:r w:rsidRPr="00705DC3">
        <w:t>Estas práticas não só reduzem custos e desperdícios, como também reforçam a imagem do porto como um agente sustentável e competitivo no contexto do transporte marítimo europeu.</w:t>
      </w:r>
    </w:p>
    <w:p w14:paraId="2701E689" w14:textId="77777777" w:rsidR="00092B88" w:rsidRDefault="00092B88" w:rsidP="00C811F8"/>
    <w:p w14:paraId="0FE2517F" w14:textId="77777777" w:rsidR="006323EA" w:rsidRDefault="006323EA"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*ThPA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ThPA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Infomarine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DataPorts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HarboursReview.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(ThPA S.A.)*.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*Digitalisation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Thessaloniki</w:t>
      </w:r>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Mapa e localização do Porto de Thessaloniki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(Shareholder Structure)</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13C026B4">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Organograma da ThPA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Thessaloniki Port Authority – Organização / TheOfficialBoard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Organograma institucional da ThPA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“Alexander the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r w:rsidRPr="00970BAB">
        <w:rPr>
          <w:sz w:val="18"/>
          <w:szCs w:val="18"/>
        </w:rPr>
        <w:t>Master Plan / Expansão do Cais 6 (Pier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Excerto do Master Plan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37CB5" w14:textId="77777777" w:rsidR="009E1A3A" w:rsidRDefault="009E1A3A">
      <w:r>
        <w:separator/>
      </w:r>
    </w:p>
  </w:endnote>
  <w:endnote w:type="continuationSeparator" w:id="0">
    <w:p w14:paraId="2A78E96E" w14:textId="77777777" w:rsidR="009E1A3A" w:rsidRDefault="009E1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MakeITSimple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3278D6" w14:textId="77777777" w:rsidR="009E1A3A" w:rsidRDefault="009E1A3A">
      <w:r>
        <w:separator/>
      </w:r>
    </w:p>
  </w:footnote>
  <w:footnote w:type="continuationSeparator" w:id="0">
    <w:p w14:paraId="79ED6D05" w14:textId="77777777" w:rsidR="009E1A3A" w:rsidRDefault="009E1A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4417E"/>
    <w:rsid w:val="000478C3"/>
    <w:rsid w:val="0005013E"/>
    <w:rsid w:val="00052A27"/>
    <w:rsid w:val="0005512A"/>
    <w:rsid w:val="000575D4"/>
    <w:rsid w:val="00063BFD"/>
    <w:rsid w:val="00080A0B"/>
    <w:rsid w:val="00092B88"/>
    <w:rsid w:val="000A05E7"/>
    <w:rsid w:val="000A5DE9"/>
    <w:rsid w:val="000C5D3E"/>
    <w:rsid w:val="000D3D93"/>
    <w:rsid w:val="000D71B6"/>
    <w:rsid w:val="000E46E0"/>
    <w:rsid w:val="000E55CE"/>
    <w:rsid w:val="000E5AAD"/>
    <w:rsid w:val="000F5E1A"/>
    <w:rsid w:val="001024DC"/>
    <w:rsid w:val="00111BBA"/>
    <w:rsid w:val="0012132C"/>
    <w:rsid w:val="00131006"/>
    <w:rsid w:val="001456B2"/>
    <w:rsid w:val="0014577C"/>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2841"/>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33052"/>
    <w:rsid w:val="005409EA"/>
    <w:rsid w:val="00561DE4"/>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323EA"/>
    <w:rsid w:val="00653291"/>
    <w:rsid w:val="006627B0"/>
    <w:rsid w:val="00662D60"/>
    <w:rsid w:val="00663640"/>
    <w:rsid w:val="00670979"/>
    <w:rsid w:val="00673E8B"/>
    <w:rsid w:val="006800DE"/>
    <w:rsid w:val="00683BEF"/>
    <w:rsid w:val="0069082C"/>
    <w:rsid w:val="006A60C9"/>
    <w:rsid w:val="006D0136"/>
    <w:rsid w:val="006E3127"/>
    <w:rsid w:val="006F6E41"/>
    <w:rsid w:val="00702258"/>
    <w:rsid w:val="00704603"/>
    <w:rsid w:val="00705DC3"/>
    <w:rsid w:val="00713463"/>
    <w:rsid w:val="007256FC"/>
    <w:rsid w:val="00733530"/>
    <w:rsid w:val="00733ABE"/>
    <w:rsid w:val="007341FE"/>
    <w:rsid w:val="007502BB"/>
    <w:rsid w:val="00751F53"/>
    <w:rsid w:val="00762052"/>
    <w:rsid w:val="0078260E"/>
    <w:rsid w:val="00796136"/>
    <w:rsid w:val="007A148C"/>
    <w:rsid w:val="007A3A9F"/>
    <w:rsid w:val="007D3805"/>
    <w:rsid w:val="007E770C"/>
    <w:rsid w:val="007F7522"/>
    <w:rsid w:val="008079AE"/>
    <w:rsid w:val="00810426"/>
    <w:rsid w:val="008108C6"/>
    <w:rsid w:val="00812700"/>
    <w:rsid w:val="00814291"/>
    <w:rsid w:val="0081434C"/>
    <w:rsid w:val="00814A0C"/>
    <w:rsid w:val="0082638D"/>
    <w:rsid w:val="00836B98"/>
    <w:rsid w:val="00842340"/>
    <w:rsid w:val="0085701E"/>
    <w:rsid w:val="00870E24"/>
    <w:rsid w:val="00880B40"/>
    <w:rsid w:val="00891BFD"/>
    <w:rsid w:val="0089315C"/>
    <w:rsid w:val="008B0E11"/>
    <w:rsid w:val="008C4775"/>
    <w:rsid w:val="008D4183"/>
    <w:rsid w:val="008E1C1A"/>
    <w:rsid w:val="0090164D"/>
    <w:rsid w:val="00915D09"/>
    <w:rsid w:val="00930C1F"/>
    <w:rsid w:val="00932388"/>
    <w:rsid w:val="00935CE8"/>
    <w:rsid w:val="00960691"/>
    <w:rsid w:val="009623E7"/>
    <w:rsid w:val="00964655"/>
    <w:rsid w:val="00967BBE"/>
    <w:rsid w:val="00970BAB"/>
    <w:rsid w:val="00980974"/>
    <w:rsid w:val="00982D8E"/>
    <w:rsid w:val="009C2849"/>
    <w:rsid w:val="009C75B1"/>
    <w:rsid w:val="009E1A3A"/>
    <w:rsid w:val="009E6E5D"/>
    <w:rsid w:val="009E79FE"/>
    <w:rsid w:val="009F1EFF"/>
    <w:rsid w:val="00A00D11"/>
    <w:rsid w:val="00A14FD6"/>
    <w:rsid w:val="00A15A0C"/>
    <w:rsid w:val="00A1737F"/>
    <w:rsid w:val="00A23F7C"/>
    <w:rsid w:val="00A23FD3"/>
    <w:rsid w:val="00A436F8"/>
    <w:rsid w:val="00A52644"/>
    <w:rsid w:val="00A5511E"/>
    <w:rsid w:val="00A57B4B"/>
    <w:rsid w:val="00A64535"/>
    <w:rsid w:val="00A70615"/>
    <w:rsid w:val="00A71BC5"/>
    <w:rsid w:val="00A85307"/>
    <w:rsid w:val="00A92B19"/>
    <w:rsid w:val="00AA4D06"/>
    <w:rsid w:val="00AA7CA7"/>
    <w:rsid w:val="00AB30F8"/>
    <w:rsid w:val="00AB760B"/>
    <w:rsid w:val="00AC09BC"/>
    <w:rsid w:val="00AC426C"/>
    <w:rsid w:val="00AD196B"/>
    <w:rsid w:val="00AD4B40"/>
    <w:rsid w:val="00AD7CB4"/>
    <w:rsid w:val="00AE510A"/>
    <w:rsid w:val="00B00FFD"/>
    <w:rsid w:val="00B01A69"/>
    <w:rsid w:val="00B05DED"/>
    <w:rsid w:val="00B21478"/>
    <w:rsid w:val="00B52D04"/>
    <w:rsid w:val="00B54AD5"/>
    <w:rsid w:val="00B72F90"/>
    <w:rsid w:val="00B731BA"/>
    <w:rsid w:val="00B75D1C"/>
    <w:rsid w:val="00B76503"/>
    <w:rsid w:val="00B86932"/>
    <w:rsid w:val="00B92C9D"/>
    <w:rsid w:val="00B9748E"/>
    <w:rsid w:val="00BD3F7C"/>
    <w:rsid w:val="00BD50D7"/>
    <w:rsid w:val="00BE1AD1"/>
    <w:rsid w:val="00BF5F29"/>
    <w:rsid w:val="00C02585"/>
    <w:rsid w:val="00C22FD1"/>
    <w:rsid w:val="00C33DC6"/>
    <w:rsid w:val="00C36937"/>
    <w:rsid w:val="00C36D1A"/>
    <w:rsid w:val="00C42052"/>
    <w:rsid w:val="00C44E1B"/>
    <w:rsid w:val="00C46074"/>
    <w:rsid w:val="00C4738F"/>
    <w:rsid w:val="00C52C43"/>
    <w:rsid w:val="00C62187"/>
    <w:rsid w:val="00C621C4"/>
    <w:rsid w:val="00C65D6A"/>
    <w:rsid w:val="00C71078"/>
    <w:rsid w:val="00C7448F"/>
    <w:rsid w:val="00C7793C"/>
    <w:rsid w:val="00C80F27"/>
    <w:rsid w:val="00C811F8"/>
    <w:rsid w:val="00CA01E1"/>
    <w:rsid w:val="00CA0D5D"/>
    <w:rsid w:val="00CB0143"/>
    <w:rsid w:val="00CC434D"/>
    <w:rsid w:val="00CC4615"/>
    <w:rsid w:val="00CC6EAA"/>
    <w:rsid w:val="00CD2826"/>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B64"/>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6669"/>
    <w:rsid w:val="00F37960"/>
    <w:rsid w:val="00F400B6"/>
    <w:rsid w:val="00F51C9C"/>
    <w:rsid w:val="00F51CE4"/>
    <w:rsid w:val="00F55B30"/>
    <w:rsid w:val="00F72E75"/>
    <w:rsid w:val="00F7562C"/>
    <w:rsid w:val="00F916C3"/>
    <w:rsid w:val="00F91D37"/>
    <w:rsid w:val="00F93958"/>
    <w:rsid w:val="00F973D3"/>
    <w:rsid w:val="00FA11C1"/>
    <w:rsid w:val="00FB5083"/>
    <w:rsid w:val="00FB6DFA"/>
    <w:rsid w:val="00FC2C28"/>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20</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21</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22</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23</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24</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19</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25</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26</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27</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28</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29</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9E5B1E-1E87-48AA-91E8-813819B8533B}">
  <ds:schemaRefs>
    <ds:schemaRef ds:uri="http://schemas.openxmlformats.org/officeDocument/2006/bibliography"/>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BEE9C3-75AD-4607-B106-1B44B0572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1453</TotalTime>
  <Pages>41</Pages>
  <Words>9994</Words>
  <Characters>53971</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101</cp:revision>
  <cp:lastPrinted>2020-09-23T18:56:00Z</cp:lastPrinted>
  <dcterms:created xsi:type="dcterms:W3CDTF">2025-10-19T16:46:00Z</dcterms:created>
  <dcterms:modified xsi:type="dcterms:W3CDTF">2025-11-13T19:06:00Z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