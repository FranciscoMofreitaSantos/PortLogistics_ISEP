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bookmarkEnd w:id="20"/>
      <w:r w:rsidR="0012132C" w:rsidRPr="00E32B3E">
        <w:rPr>
          <w:sz w:val="24"/>
          <w:lang w:val="en-US"/>
        </w:rPr>
        <w:t>o</w:t>
      </w:r>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rsidP="006627B0">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rsidP="006627B0">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63542C2" w14:textId="336C65B1" w:rsidR="00E66697" w:rsidRPr="005C4C07" w:rsidRDefault="00E66697" w:rsidP="005C4C07">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6677ECD6" w14:textId="77777777" w:rsidR="004B72C6" w:rsidRDefault="004B72C6" w:rsidP="00FC2C28">
      <w:pPr>
        <w:jc w:val="left"/>
      </w:pPr>
    </w:p>
    <w:p w14:paraId="3826867E" w14:textId="77777777" w:rsidR="006627B0" w:rsidRDefault="006627B0" w:rsidP="00FC2C28">
      <w:pPr>
        <w:jc w:val="left"/>
      </w:pPr>
    </w:p>
    <w:p w14:paraId="2D2197A1" w14:textId="77777777" w:rsidR="006627B0" w:rsidRDefault="006627B0" w:rsidP="00FC2C28">
      <w:pPr>
        <w:jc w:val="left"/>
      </w:pPr>
    </w:p>
    <w:p w14:paraId="5925AD32" w14:textId="77777777" w:rsidR="006627B0" w:rsidRPr="00FC2C28" w:rsidRDefault="006627B0" w:rsidP="00FC2C28">
      <w:pPr>
        <w:jc w:val="left"/>
      </w:pP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2A2D4905" w14:textId="6D00880B" w:rsidR="00C811F8" w:rsidRDefault="00C811F8" w:rsidP="00C811F8"/>
    <w:p w14:paraId="4870067B" w14:textId="0CB57986" w:rsidR="00C811F8" w:rsidRDefault="00C811F8"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Shipping Telegraph. (2025, April 17). *Thessaloniki Port posts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 Technology International. (2024, September 26). *Thessaloniki Port nears €50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w:t>
      </w:r>
      <w:proofErr w:type="gramStart"/>
      <w:r w:rsidRPr="00E95B70">
        <w:rPr>
          <w:rFonts w:asciiTheme="minorHAnsi" w:eastAsiaTheme="majorEastAsia" w:hAnsiTheme="minorHAnsi" w:cstheme="minorHAnsi"/>
          <w:b w:val="0"/>
          <w:color w:val="000000" w:themeColor="text1"/>
          <w:szCs w:val="22"/>
          <w:lang w:val="en-US" w:eastAsia="en-US"/>
        </w:rPr>
        <w:t>S.A.)*</w:t>
      </w:r>
      <w:proofErr w:type="gramEnd"/>
      <w:r w:rsidRPr="00E95B70">
        <w:rPr>
          <w:rFonts w:asciiTheme="minorHAnsi" w:eastAsiaTheme="majorEastAsia" w:hAnsiTheme="minorHAnsi" w:cstheme="minorHAnsi"/>
          <w:b w:val="0"/>
          <w:color w:val="000000" w:themeColor="text1"/>
          <w:szCs w:val="22"/>
          <w:lang w:val="en-US" w:eastAsia="en-US"/>
        </w:rPr>
        <w:t>.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w:t>
      </w:r>
      <w:proofErr w:type="gramStart"/>
      <w:r w:rsidRPr="00B05DED">
        <w:rPr>
          <w:sz w:val="18"/>
          <w:szCs w:val="18"/>
          <w:lang w:val="en-US"/>
        </w:rPr>
        <w:t xml:space="preserve">Information </w:t>
      </w:r>
      <w:r w:rsidR="00970BAB" w:rsidRPr="00B05DED">
        <w:rPr>
          <w:sz w:val="18"/>
          <w:szCs w:val="18"/>
          <w:lang w:val="en-US"/>
        </w:rPr>
        <w:t xml:space="preserve"> </w:t>
      </w:r>
      <w:r w:rsidRPr="00B05DED">
        <w:rPr>
          <w:sz w:val="18"/>
          <w:szCs w:val="18"/>
          <w:lang w:val="en-US"/>
        </w:rPr>
        <w:t>(</w:t>
      </w:r>
      <w:proofErr w:type="gramEnd"/>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2BD1183E">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r w:rsidRPr="00970BAB">
        <w:rPr>
          <w:sz w:val="18"/>
          <w:szCs w:val="18"/>
        </w:rPr>
        <w:t xml:space="preserve">Master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Master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7B6B6" w14:textId="77777777" w:rsidR="001504A6" w:rsidRDefault="001504A6">
      <w:r>
        <w:separator/>
      </w:r>
    </w:p>
  </w:endnote>
  <w:endnote w:type="continuationSeparator" w:id="0">
    <w:p w14:paraId="33B1AA7E" w14:textId="77777777" w:rsidR="001504A6" w:rsidRDefault="001504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Estrangelo Edessa">
    <w:panose1 w:val="020B0604020202020204"/>
    <w:charset w:val="00"/>
    <w:family w:val="script"/>
    <w:pitch w:val="variable"/>
    <w:sig w:usb0="80002043" w:usb1="00000000" w:usb2="00000080" w:usb3="00000000" w:csb0="00000001" w:csb1="00000000"/>
  </w:font>
  <w:font w:name="Cambria">
    <w:panose1 w:val="02040503050406030204"/>
    <w:charset w:val="00"/>
    <w:family w:val="roman"/>
    <w:pitch w:val="variable"/>
    <w:sig w:usb0="E00006FF" w:usb1="420024FF" w:usb2="02000000" w:usb3="00000000" w:csb0="0000019F" w:csb1="00000000"/>
  </w:font>
  <w:font w:name="Times">
    <w:altName w:val="Sylfaen"/>
    <w:panose1 w:val="020B06040202020202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61406" w14:textId="77777777" w:rsidR="001504A6" w:rsidRDefault="001504A6">
      <w:r>
        <w:separator/>
      </w:r>
    </w:p>
  </w:footnote>
  <w:footnote w:type="continuationSeparator" w:id="0">
    <w:p w14:paraId="621723AE" w14:textId="77777777" w:rsidR="001504A6" w:rsidRDefault="001504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7184"/>
    <w:multiLevelType w:val="multilevel"/>
    <w:tmpl w:val="67243530"/>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27EB5"/>
    <w:multiLevelType w:val="hybridMultilevel"/>
    <w:tmpl w:val="825C89FA"/>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 w15:restartNumberingAfterBreak="0">
    <w:nsid w:val="12D50B08"/>
    <w:multiLevelType w:val="hybridMultilevel"/>
    <w:tmpl w:val="FD96E684"/>
    <w:lvl w:ilvl="0" w:tplc="E7A8E016">
      <w:start w:val="1"/>
      <w:numFmt w:val="bullet"/>
      <w:lvlText w:val=""/>
      <w:lvlJc w:val="left"/>
      <w:pPr>
        <w:ind w:left="1211" w:hanging="360"/>
      </w:pPr>
      <w:rPr>
        <w:rFonts w:ascii="Symbol" w:hAnsi="Symbol" w:hint="default"/>
      </w:rPr>
    </w:lvl>
    <w:lvl w:ilvl="1" w:tplc="317A611E">
      <w:start w:val="1"/>
      <w:numFmt w:val="bullet"/>
      <w:lvlText w:val="o"/>
      <w:lvlJc w:val="left"/>
      <w:pPr>
        <w:ind w:left="1931" w:hanging="360"/>
      </w:pPr>
      <w:rPr>
        <w:rFonts w:ascii="Courier New" w:hAnsi="Courier New" w:hint="default"/>
      </w:rPr>
    </w:lvl>
    <w:lvl w:ilvl="2" w:tplc="54B4F120">
      <w:start w:val="1"/>
      <w:numFmt w:val="bullet"/>
      <w:lvlText w:val=""/>
      <w:lvlJc w:val="left"/>
      <w:pPr>
        <w:ind w:left="2651" w:hanging="360"/>
      </w:pPr>
      <w:rPr>
        <w:rFonts w:ascii="Wingdings" w:hAnsi="Wingdings" w:hint="default"/>
      </w:rPr>
    </w:lvl>
    <w:lvl w:ilvl="3" w:tplc="E5244276">
      <w:start w:val="1"/>
      <w:numFmt w:val="bullet"/>
      <w:lvlText w:val=""/>
      <w:lvlJc w:val="left"/>
      <w:pPr>
        <w:ind w:left="3371" w:hanging="360"/>
      </w:pPr>
      <w:rPr>
        <w:rFonts w:ascii="Symbol" w:hAnsi="Symbol" w:hint="default"/>
      </w:rPr>
    </w:lvl>
    <w:lvl w:ilvl="4" w:tplc="0C72F5D6">
      <w:start w:val="1"/>
      <w:numFmt w:val="bullet"/>
      <w:lvlText w:val="o"/>
      <w:lvlJc w:val="left"/>
      <w:pPr>
        <w:ind w:left="4091" w:hanging="360"/>
      </w:pPr>
      <w:rPr>
        <w:rFonts w:ascii="Courier New" w:hAnsi="Courier New" w:hint="default"/>
      </w:rPr>
    </w:lvl>
    <w:lvl w:ilvl="5" w:tplc="AF0AAF36">
      <w:start w:val="1"/>
      <w:numFmt w:val="bullet"/>
      <w:lvlText w:val=""/>
      <w:lvlJc w:val="left"/>
      <w:pPr>
        <w:ind w:left="4811" w:hanging="360"/>
      </w:pPr>
      <w:rPr>
        <w:rFonts w:ascii="Wingdings" w:hAnsi="Wingdings" w:hint="default"/>
      </w:rPr>
    </w:lvl>
    <w:lvl w:ilvl="6" w:tplc="1F18649A">
      <w:start w:val="1"/>
      <w:numFmt w:val="bullet"/>
      <w:lvlText w:val=""/>
      <w:lvlJc w:val="left"/>
      <w:pPr>
        <w:ind w:left="5531" w:hanging="360"/>
      </w:pPr>
      <w:rPr>
        <w:rFonts w:ascii="Symbol" w:hAnsi="Symbol" w:hint="default"/>
      </w:rPr>
    </w:lvl>
    <w:lvl w:ilvl="7" w:tplc="D9CE4006">
      <w:start w:val="1"/>
      <w:numFmt w:val="bullet"/>
      <w:lvlText w:val="o"/>
      <w:lvlJc w:val="left"/>
      <w:pPr>
        <w:ind w:left="6251" w:hanging="360"/>
      </w:pPr>
      <w:rPr>
        <w:rFonts w:ascii="Courier New" w:hAnsi="Courier New" w:hint="default"/>
      </w:rPr>
    </w:lvl>
    <w:lvl w:ilvl="8" w:tplc="8F2625D0">
      <w:start w:val="1"/>
      <w:numFmt w:val="bullet"/>
      <w:lvlText w:val=""/>
      <w:lvlJc w:val="left"/>
      <w:pPr>
        <w:ind w:left="6971" w:hanging="360"/>
      </w:pPr>
      <w:rPr>
        <w:rFonts w:ascii="Wingdings" w:hAnsi="Wingdings" w:hint="default"/>
      </w:rPr>
    </w:lvl>
  </w:abstractNum>
  <w:abstractNum w:abstractNumId="4" w15:restartNumberingAfterBreak="0">
    <w:nsid w:val="135B2CC1"/>
    <w:multiLevelType w:val="hybridMultilevel"/>
    <w:tmpl w:val="5790C64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 w15:restartNumberingAfterBreak="0">
    <w:nsid w:val="161D0845"/>
    <w:multiLevelType w:val="hybridMultilevel"/>
    <w:tmpl w:val="C26E74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AC53354"/>
    <w:multiLevelType w:val="hybridMultilevel"/>
    <w:tmpl w:val="E66099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39A0739"/>
    <w:multiLevelType w:val="hybridMultilevel"/>
    <w:tmpl w:val="848092E0"/>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25F148F4"/>
    <w:multiLevelType w:val="multilevel"/>
    <w:tmpl w:val="F748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F503F09"/>
    <w:multiLevelType w:val="hybridMultilevel"/>
    <w:tmpl w:val="05341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30F552F9"/>
    <w:multiLevelType w:val="hybridMultilevel"/>
    <w:tmpl w:val="AE4C47A8"/>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34AB2F00"/>
    <w:multiLevelType w:val="multilevel"/>
    <w:tmpl w:val="7F88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0E45D4"/>
    <w:multiLevelType w:val="hybridMultilevel"/>
    <w:tmpl w:val="5334627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4" w15:restartNumberingAfterBreak="0">
    <w:nsid w:val="391641E2"/>
    <w:multiLevelType w:val="hybridMultilevel"/>
    <w:tmpl w:val="76343DA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3F29463D"/>
    <w:multiLevelType w:val="hybridMultilevel"/>
    <w:tmpl w:val="CF0A6EBC"/>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6" w15:restartNumberingAfterBreak="0">
    <w:nsid w:val="41DB38A3"/>
    <w:multiLevelType w:val="hybridMultilevel"/>
    <w:tmpl w:val="F5F8D66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7" w15:restartNumberingAfterBreak="0">
    <w:nsid w:val="47111BEA"/>
    <w:multiLevelType w:val="hybridMultilevel"/>
    <w:tmpl w:val="30CA0606"/>
    <w:lvl w:ilvl="0" w:tplc="0840C600">
      <w:start w:val="1"/>
      <w:numFmt w:val="bullet"/>
      <w:lvlText w:val="-"/>
      <w:lvlJc w:val="left"/>
      <w:pPr>
        <w:ind w:left="1440" w:hanging="360"/>
      </w:pPr>
      <w:rPr>
        <w:rFonts w:ascii="Estrangelo Edessa" w:hAnsi="Estrangelo Edessa"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47541B22"/>
    <w:multiLevelType w:val="multilevel"/>
    <w:tmpl w:val="BA2E0D68"/>
    <w:lvl w:ilvl="0">
      <w:start w:val="1"/>
      <w:numFmt w:val="decimal"/>
      <w:lvlText w:val="%1."/>
      <w:lvlJc w:val="left"/>
      <w:pPr>
        <w:ind w:left="720" w:hanging="360"/>
      </w:pPr>
      <w:rPr>
        <w:rFonts w:hint="default"/>
      </w:rPr>
    </w:lvl>
    <w:lvl w:ilvl="1">
      <w:start w:val="1"/>
      <w:numFmt w:val="decimal"/>
      <w:isLgl/>
      <w:lvlText w:val="%1.%2"/>
      <w:lvlJc w:val="left"/>
      <w:pPr>
        <w:ind w:left="1495"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9" w15:restartNumberingAfterBreak="0">
    <w:nsid w:val="515C7DCF"/>
    <w:multiLevelType w:val="hybridMultilevel"/>
    <w:tmpl w:val="A99AE23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52555530"/>
    <w:multiLevelType w:val="hybridMultilevel"/>
    <w:tmpl w:val="9B48B1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62051D5"/>
    <w:multiLevelType w:val="hybridMultilevel"/>
    <w:tmpl w:val="5E8A59FE"/>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15:restartNumberingAfterBreak="0">
    <w:nsid w:val="6787791A"/>
    <w:multiLevelType w:val="multilevel"/>
    <w:tmpl w:val="4E72DF3E"/>
    <w:lvl w:ilvl="0">
      <w:start w:val="1"/>
      <w:numFmt w:val="lowerLetter"/>
      <w:lvlText w:val="%1)"/>
      <w:lvlJc w:val="left"/>
      <w:pPr>
        <w:ind w:left="1080" w:firstLine="720"/>
      </w:pPr>
      <w:rPr>
        <w:rFonts w:ascii="Cambria" w:eastAsia="Cambria" w:hAnsi="Cambria" w:cs="Cambria"/>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4" w15:restartNumberingAfterBreak="0">
    <w:nsid w:val="67CC4EAE"/>
    <w:multiLevelType w:val="multilevel"/>
    <w:tmpl w:val="711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110CB2"/>
    <w:multiLevelType w:val="hybridMultilevel"/>
    <w:tmpl w:val="5042871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6" w15:restartNumberingAfterBreak="0">
    <w:nsid w:val="7B49049A"/>
    <w:multiLevelType w:val="multilevel"/>
    <w:tmpl w:val="5380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590393">
    <w:abstractNumId w:val="3"/>
  </w:num>
  <w:num w:numId="2" w16cid:durableId="1307973366">
    <w:abstractNumId w:val="22"/>
  </w:num>
  <w:num w:numId="3" w16cid:durableId="17347702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40985300">
    <w:abstractNumId w:val="23"/>
  </w:num>
  <w:num w:numId="5" w16cid:durableId="97649398">
    <w:abstractNumId w:val="0"/>
  </w:num>
  <w:num w:numId="6" w16cid:durableId="1812288132">
    <w:abstractNumId w:val="17"/>
  </w:num>
  <w:num w:numId="7" w16cid:durableId="1642464320">
    <w:abstractNumId w:val="18"/>
  </w:num>
  <w:num w:numId="8" w16cid:durableId="1808275634">
    <w:abstractNumId w:val="15"/>
  </w:num>
  <w:num w:numId="9" w16cid:durableId="1200897323">
    <w:abstractNumId w:val="11"/>
  </w:num>
  <w:num w:numId="10" w16cid:durableId="1847789773">
    <w:abstractNumId w:val="2"/>
  </w:num>
  <w:num w:numId="11" w16cid:durableId="1597782777">
    <w:abstractNumId w:val="7"/>
  </w:num>
  <w:num w:numId="12" w16cid:durableId="1585870811">
    <w:abstractNumId w:val="21"/>
  </w:num>
  <w:num w:numId="13" w16cid:durableId="325521276">
    <w:abstractNumId w:val="25"/>
  </w:num>
  <w:num w:numId="14" w16cid:durableId="627933182">
    <w:abstractNumId w:val="14"/>
  </w:num>
  <w:num w:numId="15" w16cid:durableId="915015777">
    <w:abstractNumId w:val="4"/>
  </w:num>
  <w:num w:numId="16" w16cid:durableId="1285234806">
    <w:abstractNumId w:val="13"/>
  </w:num>
  <w:num w:numId="17" w16cid:durableId="273832372">
    <w:abstractNumId w:val="10"/>
  </w:num>
  <w:num w:numId="18" w16cid:durableId="1697347813">
    <w:abstractNumId w:val="16"/>
  </w:num>
  <w:num w:numId="19" w16cid:durableId="254172500">
    <w:abstractNumId w:val="24"/>
  </w:num>
  <w:num w:numId="20" w16cid:durableId="395249405">
    <w:abstractNumId w:val="20"/>
  </w:num>
  <w:num w:numId="21" w16cid:durableId="1825470595">
    <w:abstractNumId w:val="5"/>
  </w:num>
  <w:num w:numId="22" w16cid:durableId="1640573422">
    <w:abstractNumId w:val="19"/>
  </w:num>
  <w:num w:numId="23" w16cid:durableId="316957863">
    <w:abstractNumId w:val="6"/>
  </w:num>
  <w:num w:numId="24" w16cid:durableId="744377728">
    <w:abstractNumId w:val="1"/>
  </w:num>
  <w:num w:numId="25" w16cid:durableId="554243154">
    <w:abstractNumId w:val="26"/>
  </w:num>
  <w:num w:numId="26" w16cid:durableId="229509464">
    <w:abstractNumId w:val="12"/>
  </w:num>
  <w:num w:numId="27" w16cid:durableId="995690490">
    <w:abstractNumId w:val="8"/>
  </w:num>
  <w:num w:numId="28" w16cid:durableId="20510281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3137B"/>
    <w:rsid w:val="0005013E"/>
    <w:rsid w:val="0005512A"/>
    <w:rsid w:val="000575D4"/>
    <w:rsid w:val="00063BFD"/>
    <w:rsid w:val="00080A0B"/>
    <w:rsid w:val="000A05E7"/>
    <w:rsid w:val="000C5D3E"/>
    <w:rsid w:val="000E46E0"/>
    <w:rsid w:val="000E55CE"/>
    <w:rsid w:val="000E5AAD"/>
    <w:rsid w:val="000F5E1A"/>
    <w:rsid w:val="0012132C"/>
    <w:rsid w:val="001456B2"/>
    <w:rsid w:val="001504A6"/>
    <w:rsid w:val="0018214B"/>
    <w:rsid w:val="001C1921"/>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5BDD"/>
    <w:rsid w:val="002F6EF2"/>
    <w:rsid w:val="00327E9B"/>
    <w:rsid w:val="00333300"/>
    <w:rsid w:val="00337DAE"/>
    <w:rsid w:val="00354DC1"/>
    <w:rsid w:val="00357C71"/>
    <w:rsid w:val="00363980"/>
    <w:rsid w:val="00386789"/>
    <w:rsid w:val="00397BE1"/>
    <w:rsid w:val="003A05E0"/>
    <w:rsid w:val="003A718E"/>
    <w:rsid w:val="003B263F"/>
    <w:rsid w:val="003C77C4"/>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A6F4A"/>
    <w:rsid w:val="004B72C6"/>
    <w:rsid w:val="004C0FC6"/>
    <w:rsid w:val="004D36C5"/>
    <w:rsid w:val="004F41C5"/>
    <w:rsid w:val="004F4BD8"/>
    <w:rsid w:val="004F679A"/>
    <w:rsid w:val="00501A4F"/>
    <w:rsid w:val="00503A9C"/>
    <w:rsid w:val="00513861"/>
    <w:rsid w:val="00533052"/>
    <w:rsid w:val="005409EA"/>
    <w:rsid w:val="00581AFB"/>
    <w:rsid w:val="005867CF"/>
    <w:rsid w:val="00592A54"/>
    <w:rsid w:val="00594931"/>
    <w:rsid w:val="005A0F5B"/>
    <w:rsid w:val="005B5828"/>
    <w:rsid w:val="005C172C"/>
    <w:rsid w:val="005C4C07"/>
    <w:rsid w:val="005C4CA6"/>
    <w:rsid w:val="005C56B7"/>
    <w:rsid w:val="00617CFB"/>
    <w:rsid w:val="006218CD"/>
    <w:rsid w:val="006321DD"/>
    <w:rsid w:val="006627B0"/>
    <w:rsid w:val="00662D60"/>
    <w:rsid w:val="00663640"/>
    <w:rsid w:val="00670979"/>
    <w:rsid w:val="006800DE"/>
    <w:rsid w:val="00683BEF"/>
    <w:rsid w:val="006D0136"/>
    <w:rsid w:val="006E3127"/>
    <w:rsid w:val="006F6E41"/>
    <w:rsid w:val="00704603"/>
    <w:rsid w:val="00713463"/>
    <w:rsid w:val="00733530"/>
    <w:rsid w:val="00733ABE"/>
    <w:rsid w:val="007341FE"/>
    <w:rsid w:val="007502BB"/>
    <w:rsid w:val="00751F53"/>
    <w:rsid w:val="00762052"/>
    <w:rsid w:val="0078260E"/>
    <w:rsid w:val="00796136"/>
    <w:rsid w:val="007A148C"/>
    <w:rsid w:val="007A3A9F"/>
    <w:rsid w:val="007D3805"/>
    <w:rsid w:val="007E770C"/>
    <w:rsid w:val="007F7522"/>
    <w:rsid w:val="00810426"/>
    <w:rsid w:val="00812700"/>
    <w:rsid w:val="00814291"/>
    <w:rsid w:val="0081434C"/>
    <w:rsid w:val="00814A0C"/>
    <w:rsid w:val="0082638D"/>
    <w:rsid w:val="00836B98"/>
    <w:rsid w:val="00842340"/>
    <w:rsid w:val="0085701E"/>
    <w:rsid w:val="00870E24"/>
    <w:rsid w:val="00880B40"/>
    <w:rsid w:val="00891BFD"/>
    <w:rsid w:val="008B0E11"/>
    <w:rsid w:val="008C4775"/>
    <w:rsid w:val="008D4183"/>
    <w:rsid w:val="008E1C1A"/>
    <w:rsid w:val="00915D09"/>
    <w:rsid w:val="00930C1F"/>
    <w:rsid w:val="00964655"/>
    <w:rsid w:val="00967BBE"/>
    <w:rsid w:val="00970BAB"/>
    <w:rsid w:val="00980974"/>
    <w:rsid w:val="009E6E5D"/>
    <w:rsid w:val="009E79FE"/>
    <w:rsid w:val="00A00D11"/>
    <w:rsid w:val="00A14FD6"/>
    <w:rsid w:val="00A15A0C"/>
    <w:rsid w:val="00A1737F"/>
    <w:rsid w:val="00A23F7C"/>
    <w:rsid w:val="00A23FD3"/>
    <w:rsid w:val="00A436F8"/>
    <w:rsid w:val="00A52644"/>
    <w:rsid w:val="00A5511E"/>
    <w:rsid w:val="00A64535"/>
    <w:rsid w:val="00A71BC5"/>
    <w:rsid w:val="00A92B19"/>
    <w:rsid w:val="00AA4D06"/>
    <w:rsid w:val="00AA7CA7"/>
    <w:rsid w:val="00AB30F8"/>
    <w:rsid w:val="00AB760B"/>
    <w:rsid w:val="00AC426C"/>
    <w:rsid w:val="00AD196B"/>
    <w:rsid w:val="00AD4B40"/>
    <w:rsid w:val="00AD7CB4"/>
    <w:rsid w:val="00B01A69"/>
    <w:rsid w:val="00B05DED"/>
    <w:rsid w:val="00B54AD5"/>
    <w:rsid w:val="00B731BA"/>
    <w:rsid w:val="00B76503"/>
    <w:rsid w:val="00B86932"/>
    <w:rsid w:val="00B92C9D"/>
    <w:rsid w:val="00B9748E"/>
    <w:rsid w:val="00BD3F7C"/>
    <w:rsid w:val="00BD50D7"/>
    <w:rsid w:val="00BF5F29"/>
    <w:rsid w:val="00C02585"/>
    <w:rsid w:val="00C33DC6"/>
    <w:rsid w:val="00C36D1A"/>
    <w:rsid w:val="00C42052"/>
    <w:rsid w:val="00C44E1B"/>
    <w:rsid w:val="00C52C43"/>
    <w:rsid w:val="00C62187"/>
    <w:rsid w:val="00C71078"/>
    <w:rsid w:val="00C7793C"/>
    <w:rsid w:val="00C811F8"/>
    <w:rsid w:val="00CA01E1"/>
    <w:rsid w:val="00CA0D5D"/>
    <w:rsid w:val="00CB0143"/>
    <w:rsid w:val="00CC434D"/>
    <w:rsid w:val="00CC6EAA"/>
    <w:rsid w:val="00CD2826"/>
    <w:rsid w:val="00CF4C1D"/>
    <w:rsid w:val="00D0371C"/>
    <w:rsid w:val="00D105FA"/>
    <w:rsid w:val="00D22AF9"/>
    <w:rsid w:val="00D272B2"/>
    <w:rsid w:val="00D45B4B"/>
    <w:rsid w:val="00D45D96"/>
    <w:rsid w:val="00D46172"/>
    <w:rsid w:val="00D81341"/>
    <w:rsid w:val="00D9404D"/>
    <w:rsid w:val="00D95885"/>
    <w:rsid w:val="00DA2CDC"/>
    <w:rsid w:val="00DA360E"/>
    <w:rsid w:val="00DA4F89"/>
    <w:rsid w:val="00DB349E"/>
    <w:rsid w:val="00DB74E5"/>
    <w:rsid w:val="00DC2B62"/>
    <w:rsid w:val="00DC3AA2"/>
    <w:rsid w:val="00DD55C9"/>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14D7"/>
    <w:rsid w:val="00F37960"/>
    <w:rsid w:val="00F51CE4"/>
    <w:rsid w:val="00F55B30"/>
    <w:rsid w:val="00F72E75"/>
    <w:rsid w:val="00F7562C"/>
    <w:rsid w:val="00F916C3"/>
    <w:rsid w:val="00F91D37"/>
    <w:rsid w:val="00F93958"/>
    <w:rsid w:val="00FA11C1"/>
    <w:rsid w:val="00FB6DFA"/>
    <w:rsid w:val="00FC2C28"/>
    <w:rsid w:val="00FD0ECF"/>
    <w:rsid w:val="00FD3B30"/>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3"/>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17</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18</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19</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FB84D7-428B-114D-B9D0-37AD4AD2B1AE}">
  <ds:schemaRefs>
    <ds:schemaRef ds:uri="http://schemas.openxmlformats.org/officeDocument/2006/bibliography"/>
  </ds:schemaRefs>
</ds:datastoreItem>
</file>

<file path=customXml/itemProps4.xml><?xml version="1.0" encoding="utf-8"?>
<ds:datastoreItem xmlns:ds="http://schemas.openxmlformats.org/officeDocument/2006/customXml" ds:itemID="{A8BEE9C3-75AD-4607-B106-1B44B0572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C:\Users\MAP\Dropbox\ISEP\GUIA de produção de trabalhos\TEMPLATE_RELATORIO.dotx</Template>
  <TotalTime>1149</TotalTime>
  <Pages>29</Pages>
  <Words>5478</Words>
  <Characters>29583</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34992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Jorge Ubaldo Rodrigues Ferreira</cp:lastModifiedBy>
  <cp:revision>58</cp:revision>
  <cp:lastPrinted>2020-09-23T18:56:00Z</cp:lastPrinted>
  <dcterms:created xsi:type="dcterms:W3CDTF">2025-10-19T16:46:00Z</dcterms:created>
  <dcterms:modified xsi:type="dcterms:W3CDTF">2025-10-25T12:55:00Z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